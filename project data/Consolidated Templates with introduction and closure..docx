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6A04" w14:textId="77777777" w:rsidR="00DA5462" w:rsidRPr="007D5DDC" w:rsidRDefault="00DA5462" w:rsidP="00DA5462">
      <w:pPr>
        <w:rPr>
          <w:highlight w:val="cyan"/>
        </w:rPr>
      </w:pPr>
    </w:p>
    <w:p w14:paraId="2A84F4B2" w14:textId="77777777" w:rsidR="00DA5462" w:rsidRPr="00837A8E" w:rsidRDefault="00DA5462" w:rsidP="00DA5462">
      <w:pPr>
        <w:rPr>
          <w:rFonts w:ascii="Kefa" w:hAnsi="Kefa"/>
        </w:rPr>
      </w:pPr>
      <w:r w:rsidRPr="00837A8E">
        <w:rPr>
          <w:rFonts w:ascii="Kefa" w:hAnsi="Kefa"/>
        </w:rPr>
        <w:t>Dear Valued Client,</w:t>
      </w:r>
    </w:p>
    <w:p w14:paraId="49AC10F4" w14:textId="77777777" w:rsidR="00DA5462" w:rsidRPr="00837A8E" w:rsidRDefault="00DA5462" w:rsidP="00DA5462">
      <w:pPr>
        <w:rPr>
          <w:rFonts w:ascii="Kefa" w:hAnsi="Kefa"/>
        </w:rPr>
      </w:pPr>
    </w:p>
    <w:p w14:paraId="691334A2" w14:textId="30AD7235" w:rsidR="00DA5462" w:rsidRPr="00837A8E" w:rsidRDefault="00DA5462" w:rsidP="00DA5462">
      <w:pPr>
        <w:rPr>
          <w:rFonts w:ascii="Kefa" w:hAnsi="Kefa"/>
        </w:rPr>
      </w:pPr>
      <w:r w:rsidRPr="00837A8E">
        <w:rPr>
          <w:rFonts w:ascii="Kefa" w:hAnsi="Kefa"/>
        </w:rPr>
        <w:t xml:space="preserve">We at G&amp;O-KFZ are </w:t>
      </w:r>
      <w:r>
        <w:rPr>
          <w:rFonts w:ascii="Kefa" w:hAnsi="Kefa"/>
        </w:rPr>
        <w:t xml:space="preserve">always </w:t>
      </w:r>
      <w:r w:rsidRPr="00837A8E">
        <w:rPr>
          <w:rFonts w:ascii="Kefa" w:hAnsi="Kefa"/>
        </w:rPr>
        <w:t>happy to assist you import the car of your dreams. We guarantee you a complete professionalism, A speed of implementation, best prices and a competitive service in the field of importing cars from abroad.</w:t>
      </w:r>
    </w:p>
    <w:p w14:paraId="20D71C72" w14:textId="77777777" w:rsidR="00DA5462" w:rsidRPr="00837A8E" w:rsidRDefault="00DA5462" w:rsidP="00DA5462">
      <w:pPr>
        <w:rPr>
          <w:rFonts w:ascii="Kefa" w:hAnsi="Kefa"/>
        </w:rPr>
      </w:pPr>
      <w:r w:rsidRPr="00837A8E">
        <w:rPr>
          <w:rFonts w:ascii="Kefa" w:hAnsi="Kefa"/>
        </w:rPr>
        <w:t xml:space="preserve">Credibility and integrity are the basic values of our company and customer satisfaction is our eternal goal. </w:t>
      </w:r>
    </w:p>
    <w:p w14:paraId="776B02F9" w14:textId="77777777" w:rsidR="00DA5462" w:rsidRDefault="00DA5462" w:rsidP="00DA5462">
      <w:pPr>
        <w:rPr>
          <w:rFonts w:ascii="Kefa" w:hAnsi="Kefa"/>
        </w:rPr>
      </w:pPr>
      <w:r w:rsidRPr="00837A8E">
        <w:rPr>
          <w:rFonts w:ascii="Kefa" w:hAnsi="Kefa"/>
        </w:rPr>
        <w:t>Accordingly, kindly find the below detailed price quotation as per your earlier request:</w:t>
      </w:r>
      <w:r w:rsidRPr="007D5DDC">
        <w:rPr>
          <w:rFonts w:ascii="Kefa" w:hAnsi="Kefa"/>
        </w:rPr>
        <w:t xml:space="preserve"> </w:t>
      </w:r>
    </w:p>
    <w:p w14:paraId="356CEB7C" w14:textId="77777777" w:rsidR="00DA5462" w:rsidRDefault="00DA5462" w:rsidP="00DA5462">
      <w:pPr>
        <w:rPr>
          <w:rtl/>
        </w:rPr>
      </w:pPr>
    </w:p>
    <w:p w14:paraId="2E92C9EB" w14:textId="77777777" w:rsidR="00DA5462" w:rsidRDefault="00DA5462" w:rsidP="00DA5462">
      <w:pPr>
        <w:rPr>
          <w:rtl/>
        </w:rPr>
      </w:pPr>
    </w:p>
    <w:p w14:paraId="5058F5FE" w14:textId="77777777" w:rsidR="00DA5462" w:rsidRDefault="00DA5462" w:rsidP="00DA5462">
      <w:pPr>
        <w:jc w:val="right"/>
        <w:rPr>
          <w:rtl/>
        </w:rPr>
      </w:pPr>
      <w:r>
        <w:rPr>
          <w:rFonts w:hint="cs"/>
          <w:rtl/>
        </w:rPr>
        <w:t>عميلنا العزيز،</w:t>
      </w:r>
    </w:p>
    <w:p w14:paraId="7FE1DEE5" w14:textId="77777777" w:rsidR="00DA5462" w:rsidRDefault="00DA5462" w:rsidP="00DA5462">
      <w:pPr>
        <w:jc w:val="right"/>
      </w:pPr>
    </w:p>
    <w:p w14:paraId="1730FE4A" w14:textId="6216BE64" w:rsidR="00DA5462" w:rsidRDefault="00DA5462" w:rsidP="00DA5462">
      <w:pPr>
        <w:jc w:val="right"/>
      </w:pPr>
      <w:r>
        <w:rPr>
          <w:rFonts w:cs="Times New Roman"/>
          <w:rtl/>
        </w:rPr>
        <w:t>يسعدنا</w:t>
      </w:r>
      <w:r>
        <w:rPr>
          <w:rFonts w:cs="Times New Roman" w:hint="cs"/>
          <w:rtl/>
        </w:rPr>
        <w:t xml:space="preserve"> دائما</w:t>
      </w:r>
      <w:r>
        <w:rPr>
          <w:rFonts w:cs="Times New Roman"/>
          <w:rtl/>
        </w:rPr>
        <w:t xml:space="preserve"> مساعدتك في استيراد سيارة أحلامك. نضمن لك الاحترافية الكاملة وسرعة التنفيذ وأفضل الأسعار وخدمة تنافسية في مجال استيراد السيارات من الخارج</w:t>
      </w:r>
      <w:r>
        <w:rPr>
          <w:rFonts w:hint="cs"/>
          <w:rtl/>
        </w:rPr>
        <w:t>.</w:t>
      </w:r>
    </w:p>
    <w:p w14:paraId="4D98238A" w14:textId="77777777" w:rsidR="00DA5462" w:rsidRDefault="00DA5462" w:rsidP="00DA5462">
      <w:pPr>
        <w:jc w:val="right"/>
      </w:pPr>
      <w:r>
        <w:rPr>
          <w:rFonts w:cs="Times New Roman"/>
          <w:rtl/>
        </w:rPr>
        <w:t>المصداقية والنزاهة هي القيم الأساسية لشركتنا ورضا العملاء هو هدفنا الأبدي</w:t>
      </w:r>
      <w:r>
        <w:rPr>
          <w:rFonts w:hint="cs"/>
          <w:rtl/>
        </w:rPr>
        <w:t>.</w:t>
      </w:r>
    </w:p>
    <w:p w14:paraId="609849FC" w14:textId="58D8C004" w:rsidR="00DA5462" w:rsidRDefault="00DA5462" w:rsidP="00DA5462">
      <w:pPr>
        <w:jc w:val="right"/>
        <w:rPr>
          <w:rtl/>
        </w:rPr>
      </w:pPr>
      <w:r>
        <w:rPr>
          <w:rFonts w:cs="Times New Roman"/>
          <w:rtl/>
        </w:rPr>
        <w:t xml:space="preserve">وفقًا </w:t>
      </w:r>
      <w:r>
        <w:rPr>
          <w:rFonts w:hint="cs"/>
          <w:rtl/>
        </w:rPr>
        <w:t>لذلك،</w:t>
      </w:r>
      <w:r>
        <w:rPr>
          <w:rFonts w:cs="Times New Roman"/>
          <w:rtl/>
        </w:rPr>
        <w:t xml:space="preserve"> </w:t>
      </w:r>
      <w:r w:rsidR="008D09BF">
        <w:rPr>
          <w:rFonts w:cs="Times New Roman" w:hint="cs"/>
          <w:rtl/>
        </w:rPr>
        <w:t>تفضلوا</w:t>
      </w:r>
      <w:r>
        <w:rPr>
          <w:rFonts w:cs="Times New Roman"/>
          <w:rtl/>
        </w:rPr>
        <w:t xml:space="preserve"> </w:t>
      </w:r>
      <w:r w:rsidR="008D09BF">
        <w:rPr>
          <w:rFonts w:cs="Times New Roman" w:hint="cs"/>
          <w:rtl/>
        </w:rPr>
        <w:t>بقبول</w:t>
      </w:r>
      <w:r>
        <w:rPr>
          <w:rFonts w:cs="Times New Roman"/>
          <w:rtl/>
        </w:rPr>
        <w:t xml:space="preserve"> عرض </w:t>
      </w:r>
      <w:r>
        <w:rPr>
          <w:rFonts w:hint="cs"/>
          <w:rtl/>
        </w:rPr>
        <w:t>السعر</w:t>
      </w:r>
      <w:r>
        <w:rPr>
          <w:rFonts w:cs="Times New Roman"/>
          <w:rtl/>
        </w:rPr>
        <w:t xml:space="preserve"> التفصيلي أدناه وفقًا لطلبك السابق</w:t>
      </w:r>
      <w:r>
        <w:rPr>
          <w:rFonts w:hint="cs"/>
          <w:rtl/>
        </w:rPr>
        <w:t>.</w:t>
      </w:r>
      <w:r w:rsidR="008D09BF">
        <w:rPr>
          <w:rFonts w:hint="cs"/>
          <w:rtl/>
        </w:rPr>
        <w:t>.</w:t>
      </w:r>
    </w:p>
    <w:p w14:paraId="109549FB" w14:textId="4A43DDFA" w:rsidR="00DA5462" w:rsidRDefault="00DA5462" w:rsidP="00DA5462">
      <w:pPr>
        <w:jc w:val="right"/>
        <w:rPr>
          <w:rtl/>
        </w:rPr>
      </w:pPr>
    </w:p>
    <w:p w14:paraId="28A797B7" w14:textId="4073FD6E" w:rsidR="00DA5462" w:rsidRPr="00DA5462" w:rsidRDefault="00DA5462" w:rsidP="00DA5462">
      <w:pPr>
        <w:jc w:val="center"/>
        <w:rPr>
          <w:b/>
          <w:bCs/>
          <w:rtl/>
        </w:rPr>
      </w:pPr>
    </w:p>
    <w:p w14:paraId="3CCE3669" w14:textId="4050FA7D" w:rsidR="00DA5462" w:rsidRPr="00DA5462" w:rsidRDefault="00DA5462" w:rsidP="00DA5462">
      <w:pPr>
        <w:jc w:val="center"/>
        <w:rPr>
          <w:rFonts w:cs="Times New Roman"/>
          <w:b/>
          <w:bCs/>
          <w:color w:val="A2092B" w:themeColor="text2" w:themeTint="BF"/>
        </w:rPr>
      </w:pPr>
      <w:r w:rsidRPr="00DA5462">
        <w:rPr>
          <w:b/>
          <w:bCs/>
          <w:color w:val="A2092B" w:themeColor="text2" w:themeTint="BF"/>
        </w:rPr>
        <w:t>The above introduction is to be placed directly after the car specs and before the table of price details.</w:t>
      </w:r>
    </w:p>
    <w:p w14:paraId="3815E25A" w14:textId="77777777" w:rsidR="00DA5462" w:rsidRDefault="00DA5462" w:rsidP="00FD2822">
      <w:pPr>
        <w:pStyle w:val="Heading1"/>
        <w:rPr>
          <w:rtl/>
        </w:rPr>
      </w:pPr>
    </w:p>
    <w:p w14:paraId="19B30D98" w14:textId="0FBBF0E9" w:rsidR="00FD2822" w:rsidRPr="00FD2822" w:rsidRDefault="00FD2822" w:rsidP="00FD2822">
      <w:pPr>
        <w:pStyle w:val="Heading1"/>
      </w:pPr>
      <w:r>
        <w:t>Terms and conditions for importing new cars</w:t>
      </w:r>
    </w:p>
    <w:p w14:paraId="560BAE1D" w14:textId="046E6205" w:rsidR="00FD2822" w:rsidRDefault="00FD2822" w:rsidP="00FD2822">
      <w:pPr>
        <w:pStyle w:val="ListBullet"/>
      </w:pPr>
      <w:r>
        <w:t xml:space="preserve">A value of %100 of the car net price and shipping fees is to be transferred to the company’s account in Germany at the time of purchase and in Euros/ USD. </w:t>
      </w:r>
    </w:p>
    <w:p w14:paraId="1923763D" w14:textId="4710A17D" w:rsidR="00FD2822" w:rsidRDefault="00FD2822" w:rsidP="00FD2822">
      <w:pPr>
        <w:pStyle w:val="ListBullet"/>
      </w:pPr>
      <w:r>
        <w:t>Shipping value is variable, up to a maximum of 3500 euros.</w:t>
      </w:r>
    </w:p>
    <w:p w14:paraId="007BC4A0" w14:textId="244A4147" w:rsidR="00FD2822" w:rsidRDefault="00FD2822" w:rsidP="00FD2822">
      <w:pPr>
        <w:pStyle w:val="ListBullet"/>
      </w:pPr>
      <w:r>
        <w:t>Price includes the value of the Euro 1 certificate for European-origin cars.</w:t>
      </w:r>
      <w:r w:rsidR="008D09BF">
        <w:rPr>
          <w:rFonts w:hint="cs"/>
          <w:rtl/>
        </w:rPr>
        <w:t xml:space="preserve"> </w:t>
      </w:r>
      <w:r w:rsidR="008D09BF">
        <w:t xml:space="preserve">In case </w:t>
      </w:r>
      <w:r w:rsidR="008D09BF" w:rsidRPr="008D09BF">
        <w:t xml:space="preserve">the Euro 1 certificate is not issued, </w:t>
      </w:r>
      <w:r w:rsidR="008D09BF">
        <w:t>the</w:t>
      </w:r>
      <w:r w:rsidR="008D09BF" w:rsidRPr="008D09BF">
        <w:t xml:space="preserve"> cost will be deducted from the total shipping value.</w:t>
      </w:r>
    </w:p>
    <w:p w14:paraId="2732E606" w14:textId="4A4FC64A" w:rsidR="00FD2822" w:rsidRDefault="00FD2822" w:rsidP="00FD2822">
      <w:pPr>
        <w:pStyle w:val="ListBullet"/>
      </w:pPr>
      <w:r>
        <w:t>For customs clearance, payment is made in Egyptian pound.</w:t>
      </w:r>
    </w:p>
    <w:p w14:paraId="66AF3AFC" w14:textId="6AE5803B" w:rsidR="00FD2822" w:rsidRDefault="00FD2822" w:rsidP="00FD2822">
      <w:pPr>
        <w:pStyle w:val="ListBullet"/>
      </w:pPr>
      <w:r>
        <w:t>The company’s service fees percentage is a total of %7 calculated on the total price, including car net price, shipping fees, customs and customs clearance, and to be paid in Euros or US dollars.</w:t>
      </w:r>
    </w:p>
    <w:p w14:paraId="6B76D3D6" w14:textId="110A03E4" w:rsidR="00FD2822" w:rsidRDefault="00FD2822" w:rsidP="00FD2822">
      <w:pPr>
        <w:pStyle w:val="ListBullet"/>
      </w:pPr>
      <w:r>
        <w:t xml:space="preserve">In case of the unavailability of the foreign currency with the client, G&amp;O can help in transferring the car net price to the car dealer in Germany, also can help in paying the customs and international shipping fees, in exchange for an extra %2 percent calculated on the total value of the car. and to be paid simultaneously by the client according to the current currency value against the Egyptian pound. </w:t>
      </w:r>
    </w:p>
    <w:p w14:paraId="0FD8626E" w14:textId="59B2AC85" w:rsidR="00FD2822" w:rsidRDefault="00FD2822" w:rsidP="00FD2822">
      <w:pPr>
        <w:pStyle w:val="ListBullet"/>
      </w:pPr>
      <w:r>
        <w:t>The import process only takes place in accordance with the aforementioned financial conditions.</w:t>
      </w:r>
    </w:p>
    <w:p w14:paraId="7B44D81F" w14:textId="018043A4" w:rsidR="00FD2822" w:rsidRDefault="00FD2822" w:rsidP="00FD2822">
      <w:pPr>
        <w:pStyle w:val="ListBullet"/>
      </w:pPr>
      <w:r>
        <w:t>We confirm that this quote, including the price, remains open for acceptance for one week from the quotation date.</w:t>
      </w:r>
    </w:p>
    <w:p w14:paraId="30AFADA4" w14:textId="67ED932D" w:rsidR="00FD2822" w:rsidRDefault="00FD2822" w:rsidP="00FD2822">
      <w:pPr>
        <w:pStyle w:val="ListBullet"/>
      </w:pPr>
      <w:r>
        <w:t>For the currently available cars, importing process would not take more than 8 weeks.</w:t>
      </w:r>
    </w:p>
    <w:p w14:paraId="1B240604" w14:textId="5B756310" w:rsidR="00FD2822" w:rsidRDefault="00FD2822" w:rsidP="00FD2822">
      <w:pPr>
        <w:pStyle w:val="ListBullet"/>
      </w:pPr>
      <w:r>
        <w:t>Shipping fees to include the following:</w:t>
      </w:r>
    </w:p>
    <w:p w14:paraId="50077888" w14:textId="77777777" w:rsidR="00FD2822" w:rsidRDefault="00FD2822" w:rsidP="00FD2822">
      <w:pPr>
        <w:pStyle w:val="ListBullet"/>
        <w:numPr>
          <w:ilvl w:val="0"/>
          <w:numId w:val="0"/>
        </w:numPr>
        <w:ind w:left="432"/>
      </w:pPr>
      <w:r>
        <w:lastRenderedPageBreak/>
        <w:t>a-</w:t>
      </w:r>
      <w:r>
        <w:tab/>
        <w:t>Transporting the car inside Germany to the international port.</w:t>
      </w:r>
    </w:p>
    <w:p w14:paraId="49A7D245" w14:textId="28DA7974" w:rsidR="00FD2822" w:rsidRDefault="00FD2822" w:rsidP="00FD2822">
      <w:pPr>
        <w:pStyle w:val="ListBullet"/>
        <w:numPr>
          <w:ilvl w:val="0"/>
          <w:numId w:val="0"/>
        </w:numPr>
        <w:ind w:left="432"/>
      </w:pPr>
      <w:r>
        <w:t>b-</w:t>
      </w:r>
      <w:r>
        <w:tab/>
        <w:t xml:space="preserve"> International shipping to the port of Alexandria, Egypt.</w:t>
      </w:r>
    </w:p>
    <w:p w14:paraId="5341B9EA" w14:textId="2034142B" w:rsidR="00303891" w:rsidRDefault="00FD2822" w:rsidP="00FD2822">
      <w:pPr>
        <w:pStyle w:val="ListBullet"/>
        <w:numPr>
          <w:ilvl w:val="0"/>
          <w:numId w:val="0"/>
        </w:numPr>
        <w:ind w:left="432"/>
      </w:pPr>
      <w:r>
        <w:t>c-</w:t>
      </w:r>
      <w:r>
        <w:tab/>
        <w:t xml:space="preserve"> Car delivery in Cairo, Egypt.</w:t>
      </w:r>
    </w:p>
    <w:p w14:paraId="08F681E7" w14:textId="00545494" w:rsidR="00FD2822" w:rsidRDefault="00FD2822" w:rsidP="00FD2822">
      <w:pPr>
        <w:pStyle w:val="Heading1"/>
        <w:jc w:val="right"/>
        <w:rPr>
          <w:rtl/>
        </w:rPr>
      </w:pPr>
      <w:r>
        <w:rPr>
          <w:rFonts w:hint="cs"/>
          <w:rtl/>
        </w:rPr>
        <w:t>شروط واحكام استيراد السيارات الجديدة</w:t>
      </w:r>
    </w:p>
    <w:p w14:paraId="1E66DA45" w14:textId="77777777" w:rsidR="00FD2822" w:rsidRDefault="00FD2822" w:rsidP="00FD2822">
      <w:pPr>
        <w:pStyle w:val="ListBullet"/>
        <w:numPr>
          <w:ilvl w:val="0"/>
          <w:numId w:val="0"/>
        </w:numPr>
        <w:ind w:left="432" w:hanging="432"/>
      </w:pPr>
    </w:p>
    <w:p w14:paraId="3468C78B" w14:textId="3D9F7F59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سيتم تحويل قيمة 100٪ من صافي سعر السيارة ورسوم الشحن إلى حساب الشركة في ألمانيا في وقت الشراء وبعملة اليورو / الدولار الأمريكي.</w:t>
      </w:r>
    </w:p>
    <w:p w14:paraId="2AE54E01" w14:textId="3C29DD29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قيمة الشحن متغيرة بحد أقصى 3500 يورو.</w:t>
      </w:r>
    </w:p>
    <w:p w14:paraId="2D165333" w14:textId="28E4E2E6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السعر يشمل قيمة شهادة </w:t>
      </w:r>
      <w:r>
        <w:rPr>
          <w:rFonts w:hint="cs"/>
          <w:rtl/>
        </w:rPr>
        <w:t>يورو ١</w:t>
      </w:r>
      <w:r w:rsidRPr="00FD2822">
        <w:rPr>
          <w:rFonts w:cs="Arial"/>
          <w:rtl/>
        </w:rPr>
        <w:t xml:space="preserve"> للسيارات أوروبية </w:t>
      </w:r>
      <w:r w:rsidR="008D09BF" w:rsidRPr="00FD2822">
        <w:rPr>
          <w:rFonts w:cs="Arial" w:hint="cs"/>
          <w:rtl/>
        </w:rPr>
        <w:t>المنشأ</w:t>
      </w:r>
      <w:r w:rsidR="008D09BF">
        <w:rPr>
          <w:rFonts w:cs="Arial"/>
          <w:rtl/>
        </w:rPr>
        <w:t>،</w:t>
      </w:r>
      <w:r w:rsidR="008D09BF">
        <w:rPr>
          <w:rFonts w:cs="Arial"/>
        </w:rPr>
        <w:t xml:space="preserve"> </w:t>
      </w:r>
      <w:r w:rsidR="008D09BF">
        <w:rPr>
          <w:rFonts w:cs="Arial"/>
          <w:rtl/>
        </w:rPr>
        <w:t>وفي</w:t>
      </w:r>
      <w:r w:rsidR="008D09BF">
        <w:rPr>
          <w:rFonts w:cs="Arial" w:hint="cs"/>
          <w:rtl/>
        </w:rPr>
        <w:t xml:space="preserve"> حالة عدم صدور شهادة اليورو١ تخصم تكلفتها من اجمالي قيمة الشحن.</w:t>
      </w:r>
    </w:p>
    <w:p w14:paraId="3A906ABD" w14:textId="41485F28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>يتم دفع</w:t>
      </w:r>
      <w:r w:rsidRPr="00FD2822">
        <w:rPr>
          <w:rFonts w:cs="Arial"/>
          <w:rtl/>
        </w:rPr>
        <w:t xml:space="preserve"> </w:t>
      </w:r>
      <w:r>
        <w:rPr>
          <w:rFonts w:cs="Arial" w:hint="cs"/>
          <w:rtl/>
        </w:rPr>
        <w:t>التخليص</w:t>
      </w:r>
      <w:r w:rsidRPr="00FD2822">
        <w:rPr>
          <w:rFonts w:cs="Arial"/>
          <w:rtl/>
        </w:rPr>
        <w:t xml:space="preserve"> الجمركي بالجنيه المصري.</w:t>
      </w:r>
    </w:p>
    <w:p w14:paraId="6A2E5CE2" w14:textId="196CDD32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نسبة رسوم خدمات الشركة هي إجمالي 7٪ محسوبة على السعر </w:t>
      </w:r>
      <w:r w:rsidRPr="00FD2822">
        <w:rPr>
          <w:rFonts w:cs="Arial" w:hint="cs"/>
          <w:rtl/>
        </w:rPr>
        <w:t>الإجمالي،</w:t>
      </w:r>
      <w:r w:rsidRPr="00FD2822">
        <w:rPr>
          <w:rFonts w:cs="Arial"/>
          <w:rtl/>
        </w:rPr>
        <w:t xml:space="preserve"> بما في ذلك صافي سعر السيارة ورسوم الشحن والتخليص الجمركي </w:t>
      </w:r>
      <w:r w:rsidRPr="00FD2822">
        <w:rPr>
          <w:rFonts w:cs="Arial" w:hint="cs"/>
          <w:rtl/>
        </w:rPr>
        <w:t>والجمارك،</w:t>
      </w:r>
      <w:r w:rsidRPr="00FD2822">
        <w:rPr>
          <w:rFonts w:cs="Arial"/>
          <w:rtl/>
        </w:rPr>
        <w:t xml:space="preserve"> وتدفع باليورو أو الدولار الأمريكي.</w:t>
      </w:r>
    </w:p>
    <w:p w14:paraId="6C062907" w14:textId="5275C9DA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في حالة عدم توفر عملة أجنبية مع </w:t>
      </w:r>
      <w:r w:rsidRPr="00FD2822">
        <w:rPr>
          <w:rFonts w:cs="Arial" w:hint="cs"/>
          <w:rtl/>
        </w:rPr>
        <w:t>العميل،</w:t>
      </w:r>
      <w:r w:rsidRPr="00FD2822">
        <w:rPr>
          <w:rFonts w:cs="Arial"/>
          <w:rtl/>
        </w:rPr>
        <w:t xml:space="preserve"> يمكن لشركة </w:t>
      </w:r>
      <w:r w:rsidRPr="00FD2822">
        <w:t>G&amp;O</w:t>
      </w:r>
      <w:r w:rsidRPr="00FD2822">
        <w:rPr>
          <w:rFonts w:cs="Arial"/>
          <w:rtl/>
        </w:rPr>
        <w:t xml:space="preserve"> المساعدة في تحويل صافي سعر السيارة إلى تاجر السيارات في </w:t>
      </w:r>
      <w:r w:rsidRPr="00FD2822">
        <w:rPr>
          <w:rFonts w:cs="Arial" w:hint="cs"/>
          <w:rtl/>
        </w:rPr>
        <w:t>ألمانيا،</w:t>
      </w:r>
      <w:r w:rsidRPr="00FD2822">
        <w:rPr>
          <w:rFonts w:cs="Arial"/>
          <w:rtl/>
        </w:rPr>
        <w:t xml:space="preserve"> كما يمكنها المساعدة في دفع رسوم الجمارك والشحن </w:t>
      </w:r>
      <w:r w:rsidRPr="00FD2822">
        <w:rPr>
          <w:rFonts w:cs="Arial" w:hint="cs"/>
          <w:rtl/>
        </w:rPr>
        <w:t>الدولي،</w:t>
      </w:r>
      <w:r w:rsidRPr="00FD2822">
        <w:rPr>
          <w:rFonts w:cs="Arial"/>
          <w:rtl/>
        </w:rPr>
        <w:t xml:space="preserve"> مقابل 2٪ إضافية محسوبة على القيمة الإجمالية للسيارة. ويدفعها العميل </w:t>
      </w:r>
      <w:r w:rsidR="00DC2C1A">
        <w:rPr>
          <w:rFonts w:cs="Arial" w:hint="cs"/>
          <w:rtl/>
        </w:rPr>
        <w:t>علي</w:t>
      </w:r>
      <w:r w:rsidRPr="00FD2822">
        <w:rPr>
          <w:rFonts w:cs="Arial"/>
          <w:rtl/>
        </w:rPr>
        <w:t xml:space="preserve"> حسب قيمة العملة الحالية مقابل الجنيه المصري.</w:t>
      </w:r>
    </w:p>
    <w:p w14:paraId="14E4E34C" w14:textId="7FC09DC5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تتم عملية الاستيراد فقط وفقًا للشروط المالية المذكورة أعلاه.</w:t>
      </w:r>
    </w:p>
    <w:p w14:paraId="1B717DEA" w14:textId="35971965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نؤكد أن </w:t>
      </w:r>
      <w:r>
        <w:rPr>
          <w:rFonts w:cs="Arial" w:hint="cs"/>
          <w:rtl/>
        </w:rPr>
        <w:t>هذا عرض السعر،</w:t>
      </w:r>
      <w:r w:rsidRPr="00FD2822">
        <w:rPr>
          <w:rFonts w:cs="Arial"/>
          <w:rtl/>
        </w:rPr>
        <w:t xml:space="preserve"> يظل </w:t>
      </w:r>
      <w:r>
        <w:rPr>
          <w:rFonts w:cs="Arial" w:hint="cs"/>
          <w:rtl/>
        </w:rPr>
        <w:t>متاحا</w:t>
      </w:r>
      <w:r w:rsidRPr="00FD2822">
        <w:rPr>
          <w:rFonts w:cs="Arial"/>
          <w:rtl/>
        </w:rPr>
        <w:t xml:space="preserve"> لمدة أسبوع واحد من تاريخ عر</w:t>
      </w:r>
      <w:r>
        <w:rPr>
          <w:rFonts w:cs="Arial" w:hint="cs"/>
          <w:rtl/>
        </w:rPr>
        <w:t>ضه</w:t>
      </w:r>
      <w:r w:rsidRPr="00FD2822">
        <w:rPr>
          <w:rFonts w:cs="Arial"/>
          <w:rtl/>
        </w:rPr>
        <w:t>.</w:t>
      </w:r>
    </w:p>
    <w:p w14:paraId="00B615BB" w14:textId="6A81C11B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تستغرق عملية الاستيراد 8 أسابيع</w:t>
      </w:r>
      <w:r>
        <w:rPr>
          <w:rFonts w:cs="Arial" w:hint="cs"/>
          <w:rtl/>
        </w:rPr>
        <w:t xml:space="preserve"> من تاريخ دفع قيمة السيارة</w:t>
      </w:r>
      <w:r w:rsidRPr="00FD2822">
        <w:rPr>
          <w:rFonts w:cs="Arial"/>
          <w:rtl/>
        </w:rPr>
        <w:t>.</w:t>
      </w:r>
    </w:p>
    <w:p w14:paraId="3D74BC19" w14:textId="65FF5050" w:rsidR="00FD2822" w:rsidRPr="00FD2822" w:rsidRDefault="00FD2822" w:rsidP="00FD282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 xml:space="preserve">تشمل </w:t>
      </w:r>
      <w:r w:rsidRPr="00FD2822">
        <w:rPr>
          <w:rFonts w:cs="Arial"/>
          <w:rtl/>
        </w:rPr>
        <w:t>رسوم الشحن ما يلي:</w:t>
      </w:r>
    </w:p>
    <w:p w14:paraId="0EB8EDA6" w14:textId="0358A67E" w:rsidR="00FD2822" w:rsidRDefault="00FD2822" w:rsidP="00FD2822">
      <w:pPr>
        <w:pStyle w:val="ListBullet"/>
        <w:numPr>
          <w:ilvl w:val="0"/>
          <w:numId w:val="7"/>
        </w:numPr>
        <w:bidi/>
        <w:rPr>
          <w:rFonts w:cs="Arial"/>
          <w:rtl/>
        </w:rPr>
      </w:pPr>
      <w:r w:rsidRPr="00FD2822">
        <w:rPr>
          <w:rFonts w:cs="Arial"/>
          <w:rtl/>
        </w:rPr>
        <w:t>نقل السيارة داخل ألمانيا إلى الميناء الدولي.</w:t>
      </w:r>
    </w:p>
    <w:p w14:paraId="5416A22E" w14:textId="4B781A06" w:rsidR="00FD2822" w:rsidRPr="00FD2822" w:rsidRDefault="00FD2822" w:rsidP="00FD2822">
      <w:pPr>
        <w:pStyle w:val="ListBullet"/>
        <w:numPr>
          <w:ilvl w:val="0"/>
          <w:numId w:val="7"/>
        </w:numPr>
        <w:bidi/>
      </w:pPr>
      <w:r>
        <w:rPr>
          <w:rFonts w:cs="Arial" w:hint="cs"/>
          <w:rtl/>
        </w:rPr>
        <w:t xml:space="preserve"> </w:t>
      </w:r>
      <w:r w:rsidRPr="00FD2822">
        <w:rPr>
          <w:rFonts w:cs="Arial"/>
          <w:rtl/>
        </w:rPr>
        <w:t>الشحن الدولي لميناء الإسكندرية بمصر.</w:t>
      </w:r>
    </w:p>
    <w:p w14:paraId="736C7178" w14:textId="7216078D" w:rsidR="00FD2822" w:rsidRDefault="00FD2822" w:rsidP="00FD2822">
      <w:pPr>
        <w:pStyle w:val="ListBullet"/>
        <w:numPr>
          <w:ilvl w:val="0"/>
          <w:numId w:val="7"/>
        </w:numPr>
        <w:bidi/>
        <w:rPr>
          <w:rtl/>
        </w:rPr>
      </w:pPr>
      <w:r w:rsidRPr="00FD2822">
        <w:rPr>
          <w:rFonts w:cs="Arial"/>
          <w:rtl/>
        </w:rPr>
        <w:t xml:space="preserve">توصيل </w:t>
      </w:r>
      <w:r w:rsidRPr="00FD2822">
        <w:rPr>
          <w:rFonts w:cs="Arial" w:hint="cs"/>
          <w:rtl/>
        </w:rPr>
        <w:t>السيار</w:t>
      </w:r>
      <w:r>
        <w:rPr>
          <w:rFonts w:cs="Arial" w:hint="cs"/>
          <w:rtl/>
        </w:rPr>
        <w:t>ة</w:t>
      </w:r>
      <w:r w:rsidRPr="00FD2822">
        <w:rPr>
          <w:rFonts w:cs="Arial"/>
          <w:rtl/>
        </w:rPr>
        <w:t xml:space="preserve"> في القاهرة، مصر.</w:t>
      </w:r>
    </w:p>
    <w:p w14:paraId="20A27139" w14:textId="12DE5D2B" w:rsidR="00FD2822" w:rsidRDefault="00FD2822" w:rsidP="00FD2822">
      <w:pPr>
        <w:pStyle w:val="ListBullet"/>
        <w:numPr>
          <w:ilvl w:val="0"/>
          <w:numId w:val="0"/>
        </w:numPr>
        <w:jc w:val="right"/>
      </w:pPr>
    </w:p>
    <w:p w14:paraId="77A8FCB4" w14:textId="28F38D89" w:rsidR="00FD2822" w:rsidRDefault="00FD2822" w:rsidP="00FD2822">
      <w:pPr>
        <w:pStyle w:val="ListBullet"/>
        <w:numPr>
          <w:ilvl w:val="0"/>
          <w:numId w:val="0"/>
        </w:numPr>
        <w:jc w:val="right"/>
      </w:pPr>
    </w:p>
    <w:p w14:paraId="467C528F" w14:textId="77777777" w:rsidR="00DA5462" w:rsidRPr="00FD2822" w:rsidRDefault="00DA5462" w:rsidP="00DA5462">
      <w:pPr>
        <w:pStyle w:val="Heading1"/>
      </w:pPr>
      <w:r>
        <w:t>Terms and conditions for importing cars for Disabled individuals</w:t>
      </w:r>
    </w:p>
    <w:p w14:paraId="2A781337" w14:textId="77777777" w:rsidR="00DA5462" w:rsidRDefault="00DA5462" w:rsidP="00DA5462">
      <w:pPr>
        <w:pStyle w:val="ListBullet"/>
      </w:pPr>
      <w:r w:rsidRPr="0004383C">
        <w:t xml:space="preserve"> Availability of </w:t>
      </w:r>
      <w:r>
        <w:t>the</w:t>
      </w:r>
      <w:r w:rsidRPr="0004383C">
        <w:t xml:space="preserve"> special needs</w:t>
      </w:r>
      <w:r>
        <w:t xml:space="preserve"> identification card</w:t>
      </w:r>
      <w:r w:rsidRPr="0004383C">
        <w:t xml:space="preserve"> in the name of the </w:t>
      </w:r>
      <w:r>
        <w:t>client</w:t>
      </w:r>
      <w:r w:rsidRPr="0004383C">
        <w:t xml:space="preserve"> to obtain customs exemption.</w:t>
      </w:r>
    </w:p>
    <w:p w14:paraId="5B85E199" w14:textId="77777777" w:rsidR="00DA5462" w:rsidRDefault="00DA5462" w:rsidP="00DA5462">
      <w:pPr>
        <w:pStyle w:val="ListBullet"/>
      </w:pPr>
      <w:r>
        <w:t xml:space="preserve">A value of %100 of the car net price and shipping fees is to be transferred to the company’s account in Germany at the time of purchase and in Euros/ USD. </w:t>
      </w:r>
    </w:p>
    <w:p w14:paraId="3A2C8266" w14:textId="77777777" w:rsidR="00DA5462" w:rsidRDefault="00DA5462" w:rsidP="00DA5462">
      <w:pPr>
        <w:pStyle w:val="ListBullet"/>
      </w:pPr>
      <w:r>
        <w:t>Shipping value is variable, up to a maximum of 3500 euros.</w:t>
      </w:r>
    </w:p>
    <w:p w14:paraId="146C7B22" w14:textId="77777777" w:rsidR="008D09BF" w:rsidRDefault="008D09BF" w:rsidP="008D09BF">
      <w:pPr>
        <w:pStyle w:val="ListBullet"/>
      </w:pPr>
      <w:r>
        <w:t>Price includes the value of the Euro 1 certificate for European-origin cars.</w:t>
      </w:r>
      <w:r>
        <w:rPr>
          <w:rFonts w:hint="cs"/>
          <w:rtl/>
        </w:rPr>
        <w:t xml:space="preserve"> </w:t>
      </w:r>
      <w:r>
        <w:t xml:space="preserve">In case </w:t>
      </w:r>
      <w:r w:rsidRPr="008D09BF">
        <w:t xml:space="preserve">the Euro 1 certificate is not issued, </w:t>
      </w:r>
      <w:r>
        <w:t>the</w:t>
      </w:r>
      <w:r w:rsidRPr="008D09BF">
        <w:t xml:space="preserve"> cost will be deducted from the total shipping value.</w:t>
      </w:r>
    </w:p>
    <w:p w14:paraId="27B316A0" w14:textId="77777777" w:rsidR="00DA5462" w:rsidRDefault="00DA5462" w:rsidP="00DA5462">
      <w:pPr>
        <w:pStyle w:val="ListBullet"/>
      </w:pPr>
      <w:r>
        <w:t>For customs clearance, payment is made in Egyptian pound.</w:t>
      </w:r>
    </w:p>
    <w:p w14:paraId="1C77BC3D" w14:textId="77777777" w:rsidR="00DA5462" w:rsidRDefault="00DA5462" w:rsidP="00DA5462">
      <w:pPr>
        <w:pStyle w:val="ListBullet"/>
      </w:pPr>
      <w:r>
        <w:t>The company’s service fees percentage is a total of %7 calculated on the total price, including car net price, shipping fees, customs clearance, and to be paid in Euros or US dollars.</w:t>
      </w:r>
    </w:p>
    <w:p w14:paraId="387D27E8" w14:textId="77777777" w:rsidR="00DA5462" w:rsidRDefault="00DA5462" w:rsidP="00DA5462">
      <w:pPr>
        <w:pStyle w:val="ListBullet"/>
      </w:pPr>
      <w:r>
        <w:t xml:space="preserve">In case of the unavailability of the foreign currency with the client, G&amp;O can help in transferring the car net price to the car dealer in Germany, also can help in paying the international shipping fees, in exchange for an extra %2 percent calculated on the total value of the car. and to be paid simultaneously by the client according to the current currency value against the Egyptian pound. </w:t>
      </w:r>
    </w:p>
    <w:p w14:paraId="3470CE84" w14:textId="77777777" w:rsidR="00DA5462" w:rsidRDefault="00DA5462" w:rsidP="00DA5462">
      <w:pPr>
        <w:pStyle w:val="ListBullet"/>
      </w:pPr>
      <w:r>
        <w:t>The import process only takes place in accordance with the aforementioned financial conditions.</w:t>
      </w:r>
    </w:p>
    <w:p w14:paraId="66AF729F" w14:textId="77777777" w:rsidR="00DA5462" w:rsidRDefault="00DA5462" w:rsidP="00DA5462">
      <w:pPr>
        <w:pStyle w:val="ListBullet"/>
      </w:pPr>
      <w:r>
        <w:t>We confirm that this quote, including the price, remains open for acceptance for one week from the quotation date.</w:t>
      </w:r>
    </w:p>
    <w:p w14:paraId="73CD2157" w14:textId="77777777" w:rsidR="00DA5462" w:rsidRDefault="00DA5462" w:rsidP="00DA5462">
      <w:pPr>
        <w:pStyle w:val="ListBullet"/>
      </w:pPr>
      <w:r>
        <w:lastRenderedPageBreak/>
        <w:t>For the currently available cars, importing process would not take more than 8 weeks.</w:t>
      </w:r>
    </w:p>
    <w:p w14:paraId="1F84EFCF" w14:textId="77777777" w:rsidR="00DA5462" w:rsidRDefault="00DA5462" w:rsidP="00DA5462">
      <w:pPr>
        <w:pStyle w:val="ListBullet"/>
      </w:pPr>
      <w:r>
        <w:t>Shipping fees to include the following:</w:t>
      </w:r>
    </w:p>
    <w:p w14:paraId="49F08C93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a-</w:t>
      </w:r>
      <w:r>
        <w:tab/>
        <w:t>Transporting the car inside Germany to the international port.</w:t>
      </w:r>
    </w:p>
    <w:p w14:paraId="2C4DBBF8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b-</w:t>
      </w:r>
      <w:r>
        <w:tab/>
        <w:t xml:space="preserve"> International shipping to the port of Alexandria, Egypt.</w:t>
      </w:r>
    </w:p>
    <w:p w14:paraId="3D30E765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c-</w:t>
      </w:r>
      <w:r>
        <w:tab/>
        <w:t xml:space="preserve"> Car delivery in Cairo, Egypt.</w:t>
      </w:r>
    </w:p>
    <w:p w14:paraId="1829E06A" w14:textId="77777777" w:rsidR="00DA5462" w:rsidRDefault="00DA5462" w:rsidP="00DA5462">
      <w:pPr>
        <w:pStyle w:val="Heading1"/>
        <w:jc w:val="right"/>
      </w:pPr>
      <w:r w:rsidRPr="00C72AAA">
        <w:rPr>
          <w:rFonts w:cs="Arial"/>
          <w:rtl/>
        </w:rPr>
        <w:t>شروط وأحكام استيراد السيارات لذوي الاحتياجات الخاصة</w:t>
      </w:r>
    </w:p>
    <w:p w14:paraId="19930A5E" w14:textId="77777777" w:rsidR="00DA5462" w:rsidRPr="0004383C" w:rsidRDefault="00DA5462" w:rsidP="00DA546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>توفر كارت ذوي الاحتياجات الخاصة باسم العميل للحصول على الاعفاء الجمركي.</w:t>
      </w:r>
    </w:p>
    <w:p w14:paraId="3901730B" w14:textId="77777777" w:rsidR="00DA5462" w:rsidRPr="0004383C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سيتم تحويل قيمة 100٪ من صافي سعر السيارة ورسوم الشحن إلى حساب الشركة في ألمانيا في وقت الشراء وبعملة اليورو / الدولار الأمريكي.</w:t>
      </w:r>
    </w:p>
    <w:p w14:paraId="07A73DFF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قيمة الشحن متغيرة بحد أقصى 3500 يورو.</w:t>
      </w:r>
    </w:p>
    <w:p w14:paraId="32F0B53F" w14:textId="77777777" w:rsidR="008D09BF" w:rsidRPr="00FD2822" w:rsidRDefault="008D09BF" w:rsidP="008D09BF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السعر يشمل قيمة شهادة </w:t>
      </w:r>
      <w:r>
        <w:rPr>
          <w:rFonts w:hint="cs"/>
          <w:rtl/>
        </w:rPr>
        <w:t>يورو ١</w:t>
      </w:r>
      <w:r w:rsidRPr="00FD2822">
        <w:rPr>
          <w:rFonts w:cs="Arial"/>
          <w:rtl/>
        </w:rPr>
        <w:t xml:space="preserve"> للسيارات أوروبية </w:t>
      </w:r>
      <w:r w:rsidRPr="00FD2822">
        <w:rPr>
          <w:rFonts w:cs="Arial" w:hint="cs"/>
          <w:rtl/>
        </w:rPr>
        <w:t>المنشأ</w:t>
      </w:r>
      <w:r>
        <w:rPr>
          <w:rFonts w:cs="Arial"/>
          <w:rtl/>
        </w:rPr>
        <w:t>،</w:t>
      </w:r>
      <w:r>
        <w:rPr>
          <w:rFonts w:cs="Arial"/>
        </w:rPr>
        <w:t xml:space="preserve"> </w:t>
      </w:r>
      <w:r>
        <w:rPr>
          <w:rFonts w:cs="Arial"/>
          <w:rtl/>
        </w:rPr>
        <w:t>وفي</w:t>
      </w:r>
      <w:r>
        <w:rPr>
          <w:rFonts w:cs="Arial" w:hint="cs"/>
          <w:rtl/>
        </w:rPr>
        <w:t xml:space="preserve"> حالة عدم صدور شهادة اليورو١ تخصم تكلفتها من اجمالي قيمة الشحن.</w:t>
      </w:r>
    </w:p>
    <w:p w14:paraId="0AAC59CD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>يتم دفع</w:t>
      </w:r>
      <w:r w:rsidRPr="00FD2822">
        <w:rPr>
          <w:rFonts w:cs="Arial"/>
          <w:rtl/>
        </w:rPr>
        <w:t xml:space="preserve"> </w:t>
      </w:r>
      <w:r>
        <w:rPr>
          <w:rFonts w:cs="Arial" w:hint="cs"/>
          <w:rtl/>
        </w:rPr>
        <w:t>التخليص</w:t>
      </w:r>
      <w:r w:rsidRPr="00FD2822">
        <w:rPr>
          <w:rFonts w:cs="Arial"/>
          <w:rtl/>
        </w:rPr>
        <w:t xml:space="preserve"> الجمركي بالجنيه المصري.</w:t>
      </w:r>
    </w:p>
    <w:p w14:paraId="10FDD5DB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نسبة رسوم خدمات الشركة هي إجمالي 7٪ محسوبة على السعر </w:t>
      </w:r>
      <w:r w:rsidRPr="00FD2822">
        <w:rPr>
          <w:rFonts w:cs="Arial" w:hint="cs"/>
          <w:rtl/>
        </w:rPr>
        <w:t>الإجمالي،</w:t>
      </w:r>
      <w:r w:rsidRPr="00FD2822">
        <w:rPr>
          <w:rFonts w:cs="Arial"/>
          <w:rtl/>
        </w:rPr>
        <w:t xml:space="preserve"> بما في ذلك صافي سعر السيارة ورسوم الشحن والتخليص </w:t>
      </w:r>
      <w:r w:rsidRPr="00FD2822">
        <w:rPr>
          <w:rFonts w:cs="Arial" w:hint="cs"/>
          <w:rtl/>
        </w:rPr>
        <w:t>الجمركي،</w:t>
      </w:r>
      <w:r w:rsidRPr="00FD2822">
        <w:rPr>
          <w:rFonts w:cs="Arial"/>
          <w:rtl/>
        </w:rPr>
        <w:t xml:space="preserve"> وتدفع باليورو أو الدولار الأمريكي.</w:t>
      </w:r>
    </w:p>
    <w:p w14:paraId="7501F7DD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في حالة عدم توفر عملة أجنبية مع </w:t>
      </w:r>
      <w:r w:rsidRPr="00FD2822">
        <w:rPr>
          <w:rFonts w:cs="Arial" w:hint="cs"/>
          <w:rtl/>
        </w:rPr>
        <w:t>العميل،</w:t>
      </w:r>
      <w:r w:rsidRPr="00FD2822">
        <w:rPr>
          <w:rFonts w:cs="Arial"/>
          <w:rtl/>
        </w:rPr>
        <w:t xml:space="preserve"> يمكن لشركة </w:t>
      </w:r>
      <w:r w:rsidRPr="00FD2822">
        <w:t>G&amp;O</w:t>
      </w:r>
      <w:r w:rsidRPr="00FD2822">
        <w:rPr>
          <w:rFonts w:cs="Arial"/>
          <w:rtl/>
        </w:rPr>
        <w:t xml:space="preserve"> المساعدة في تحويل صافي سعر السيارة إلى تاجر السيارات في </w:t>
      </w:r>
      <w:r w:rsidRPr="00FD2822">
        <w:rPr>
          <w:rFonts w:cs="Arial" w:hint="cs"/>
          <w:rtl/>
        </w:rPr>
        <w:t>ألمانيا،</w:t>
      </w:r>
      <w:r w:rsidRPr="00FD2822">
        <w:rPr>
          <w:rFonts w:cs="Arial"/>
          <w:rtl/>
        </w:rPr>
        <w:t xml:space="preserve"> كما يمكنها المساعدة في دفع رسوم الشحن </w:t>
      </w:r>
      <w:r w:rsidRPr="00FD2822">
        <w:rPr>
          <w:rFonts w:cs="Arial" w:hint="cs"/>
          <w:rtl/>
        </w:rPr>
        <w:t>الدولي،</w:t>
      </w:r>
      <w:r w:rsidRPr="00FD2822">
        <w:rPr>
          <w:rFonts w:cs="Arial"/>
          <w:rtl/>
        </w:rPr>
        <w:t xml:space="preserve"> مقابل 2٪ إضافية محسوبة على القيمة الإجمالية للسيارة. ويدفعها العميل </w:t>
      </w:r>
      <w:r>
        <w:rPr>
          <w:rFonts w:cs="Arial" w:hint="cs"/>
          <w:rtl/>
        </w:rPr>
        <w:t>علي</w:t>
      </w:r>
      <w:r w:rsidRPr="00FD2822">
        <w:rPr>
          <w:rFonts w:cs="Arial"/>
          <w:rtl/>
        </w:rPr>
        <w:t xml:space="preserve"> حسب قيمة العملة الحالية مقابل الجنيه المصري.</w:t>
      </w:r>
    </w:p>
    <w:p w14:paraId="678EDA29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تتم عملية الاستيراد فقط وفقًا للشروط المالية المذكورة أعلاه.</w:t>
      </w:r>
    </w:p>
    <w:p w14:paraId="6E5440EA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نؤكد أن </w:t>
      </w:r>
      <w:r>
        <w:rPr>
          <w:rFonts w:cs="Arial" w:hint="cs"/>
          <w:rtl/>
        </w:rPr>
        <w:t>هذا عرض السعر،</w:t>
      </w:r>
      <w:r w:rsidRPr="00FD2822">
        <w:rPr>
          <w:rFonts w:cs="Arial"/>
          <w:rtl/>
        </w:rPr>
        <w:t xml:space="preserve"> يظل </w:t>
      </w:r>
      <w:r>
        <w:rPr>
          <w:rFonts w:cs="Arial" w:hint="cs"/>
          <w:rtl/>
        </w:rPr>
        <w:t>متاحا</w:t>
      </w:r>
      <w:r w:rsidRPr="00FD2822">
        <w:rPr>
          <w:rFonts w:cs="Arial"/>
          <w:rtl/>
        </w:rPr>
        <w:t xml:space="preserve"> لمدة أسبوع واحد من تاريخ عر</w:t>
      </w:r>
      <w:r>
        <w:rPr>
          <w:rFonts w:cs="Arial" w:hint="cs"/>
          <w:rtl/>
        </w:rPr>
        <w:t>ضه</w:t>
      </w:r>
      <w:r w:rsidRPr="00FD2822">
        <w:rPr>
          <w:rFonts w:cs="Arial"/>
          <w:rtl/>
        </w:rPr>
        <w:t>.</w:t>
      </w:r>
    </w:p>
    <w:p w14:paraId="314B5209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تستغرق عملية الاستيراد 8 أسابيع</w:t>
      </w:r>
      <w:r>
        <w:rPr>
          <w:rFonts w:cs="Arial" w:hint="cs"/>
          <w:rtl/>
        </w:rPr>
        <w:t xml:space="preserve"> من تاريخ دفع قيمة السيارة</w:t>
      </w:r>
      <w:r w:rsidRPr="00FD2822">
        <w:rPr>
          <w:rFonts w:cs="Arial"/>
          <w:rtl/>
        </w:rPr>
        <w:t>.</w:t>
      </w:r>
    </w:p>
    <w:p w14:paraId="3196F504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 xml:space="preserve">تشمل </w:t>
      </w:r>
      <w:r w:rsidRPr="00FD2822">
        <w:rPr>
          <w:rFonts w:cs="Arial"/>
          <w:rtl/>
        </w:rPr>
        <w:t>رسوم الشحن ما يلي:</w:t>
      </w:r>
    </w:p>
    <w:p w14:paraId="07427AD1" w14:textId="77777777" w:rsidR="00DA5462" w:rsidRDefault="00DA5462" w:rsidP="00DA5462">
      <w:pPr>
        <w:pStyle w:val="ListBullet"/>
        <w:numPr>
          <w:ilvl w:val="0"/>
          <w:numId w:val="9"/>
        </w:numPr>
        <w:bidi/>
        <w:rPr>
          <w:rFonts w:cs="Arial"/>
          <w:rtl/>
        </w:rPr>
      </w:pPr>
      <w:r w:rsidRPr="00FD2822">
        <w:rPr>
          <w:rFonts w:cs="Arial"/>
          <w:rtl/>
        </w:rPr>
        <w:t>نقل السيارة داخل ألمانيا إلى الميناء الدولي.</w:t>
      </w:r>
    </w:p>
    <w:p w14:paraId="1C6E47AB" w14:textId="77777777" w:rsidR="00DA5462" w:rsidRPr="00FD2822" w:rsidRDefault="00DA5462" w:rsidP="00DA5462">
      <w:pPr>
        <w:pStyle w:val="ListBullet"/>
        <w:numPr>
          <w:ilvl w:val="0"/>
          <w:numId w:val="9"/>
        </w:numPr>
        <w:bidi/>
      </w:pPr>
      <w:r>
        <w:rPr>
          <w:rFonts w:cs="Arial" w:hint="cs"/>
          <w:rtl/>
        </w:rPr>
        <w:lastRenderedPageBreak/>
        <w:t xml:space="preserve"> </w:t>
      </w:r>
      <w:r w:rsidRPr="00FD2822">
        <w:rPr>
          <w:rFonts w:cs="Arial"/>
          <w:rtl/>
        </w:rPr>
        <w:t>الشحن الدولي لميناء الإسكندرية بمصر.</w:t>
      </w:r>
    </w:p>
    <w:p w14:paraId="4DC0373F" w14:textId="77777777" w:rsidR="00DA5462" w:rsidRDefault="00DA5462" w:rsidP="00DA5462">
      <w:pPr>
        <w:pStyle w:val="ListBullet"/>
        <w:numPr>
          <w:ilvl w:val="0"/>
          <w:numId w:val="9"/>
        </w:numPr>
        <w:bidi/>
        <w:rPr>
          <w:rtl/>
        </w:rPr>
      </w:pPr>
      <w:r w:rsidRPr="00FD2822">
        <w:rPr>
          <w:rFonts w:cs="Arial"/>
          <w:rtl/>
        </w:rPr>
        <w:t xml:space="preserve">توصيل </w:t>
      </w:r>
      <w:r w:rsidRPr="00FD2822">
        <w:rPr>
          <w:rFonts w:cs="Arial" w:hint="cs"/>
          <w:rtl/>
        </w:rPr>
        <w:t>السيار</w:t>
      </w:r>
      <w:r>
        <w:rPr>
          <w:rFonts w:cs="Arial" w:hint="cs"/>
          <w:rtl/>
        </w:rPr>
        <w:t>ة</w:t>
      </w:r>
      <w:r w:rsidRPr="00FD2822">
        <w:rPr>
          <w:rFonts w:cs="Arial"/>
          <w:rtl/>
        </w:rPr>
        <w:t xml:space="preserve"> في القاهرة، مصر.</w:t>
      </w:r>
    </w:p>
    <w:p w14:paraId="62145AB4" w14:textId="77777777" w:rsidR="00DA5462" w:rsidRPr="00FD2822" w:rsidRDefault="00DA5462" w:rsidP="00DA5462">
      <w:pPr>
        <w:pStyle w:val="Heading1"/>
        <w:rPr>
          <w:rtl/>
        </w:rPr>
      </w:pPr>
      <w:r>
        <w:t xml:space="preserve">Terms and conditions for importing Used cars for </w:t>
      </w:r>
      <w:r w:rsidRPr="00FC3E60">
        <w:t>Egyptians residing abroad</w:t>
      </w:r>
    </w:p>
    <w:p w14:paraId="41E89E08" w14:textId="77777777" w:rsidR="00DA5462" w:rsidRDefault="00DA5462" w:rsidP="00DA5462">
      <w:pPr>
        <w:pStyle w:val="ListBullet"/>
      </w:pPr>
      <w:r w:rsidRPr="00FC3E60">
        <w:t xml:space="preserve">Availability of import approval from the </w:t>
      </w:r>
      <w:r>
        <w:t>client</w:t>
      </w:r>
      <w:r w:rsidRPr="0004383C">
        <w:t>.</w:t>
      </w:r>
    </w:p>
    <w:p w14:paraId="14036F4D" w14:textId="77777777" w:rsidR="00DA5462" w:rsidRDefault="00DA5462" w:rsidP="00DA5462">
      <w:pPr>
        <w:pStyle w:val="ListBullet"/>
      </w:pPr>
      <w:r>
        <w:t xml:space="preserve">A value of %100 of the car net price and shipping fees is to be transferred to the company’s account in Germany at the time of purchase and in Euros/ USD. </w:t>
      </w:r>
    </w:p>
    <w:p w14:paraId="62D1A101" w14:textId="77777777" w:rsidR="00DA5462" w:rsidRDefault="00DA5462" w:rsidP="00DA5462">
      <w:pPr>
        <w:pStyle w:val="ListBullet"/>
      </w:pPr>
      <w:r>
        <w:t>Shipping value is variable, up to a maximum of 3500 euros.</w:t>
      </w:r>
    </w:p>
    <w:p w14:paraId="20BC8B17" w14:textId="77777777" w:rsidR="008D09BF" w:rsidRDefault="008D09BF" w:rsidP="008D09BF">
      <w:pPr>
        <w:pStyle w:val="ListBullet"/>
      </w:pPr>
      <w:r>
        <w:t>Price includes the value of the Euro 1 certificate for European-origin cars.</w:t>
      </w:r>
      <w:r>
        <w:rPr>
          <w:rFonts w:hint="cs"/>
          <w:rtl/>
        </w:rPr>
        <w:t xml:space="preserve"> </w:t>
      </w:r>
      <w:r>
        <w:t xml:space="preserve">In case </w:t>
      </w:r>
      <w:r w:rsidRPr="008D09BF">
        <w:t xml:space="preserve">the Euro 1 certificate is not issued, </w:t>
      </w:r>
      <w:r>
        <w:t>the</w:t>
      </w:r>
      <w:r w:rsidRPr="008D09BF">
        <w:t xml:space="preserve"> cost will be deducted from the total shipping value.</w:t>
      </w:r>
    </w:p>
    <w:p w14:paraId="5B9A4801" w14:textId="77777777" w:rsidR="00DA5462" w:rsidRDefault="00DA5462" w:rsidP="00DA5462">
      <w:pPr>
        <w:pStyle w:val="ListBullet"/>
      </w:pPr>
      <w:r>
        <w:t>For customs clearance, payment is made in Egyptian pound.</w:t>
      </w:r>
    </w:p>
    <w:p w14:paraId="48C922A8" w14:textId="77777777" w:rsidR="00DA5462" w:rsidRDefault="00DA5462" w:rsidP="00DA5462">
      <w:pPr>
        <w:pStyle w:val="ListBullet"/>
      </w:pPr>
      <w:r>
        <w:t>The company’s service fees percentage is a total of %7 calculated on the total price, including car net price, shipping fees, customs and customs clearance, and to be paid in Euros or US dollars.</w:t>
      </w:r>
    </w:p>
    <w:p w14:paraId="67436E21" w14:textId="77777777" w:rsidR="00DA5462" w:rsidRDefault="00DA5462" w:rsidP="00DA5462">
      <w:pPr>
        <w:pStyle w:val="ListBullet"/>
      </w:pPr>
      <w:r>
        <w:t xml:space="preserve">In case of the unavailability of the foreign currency with the client, G&amp;O can help in transferring the car net price to the car dealer in Germany, also can help in paying the international shipping fees, in exchange for an extra %2 percent calculated on the total value of the car. and to be paid simultaneously by the client according to the current currency value against the Egyptian pound. </w:t>
      </w:r>
    </w:p>
    <w:p w14:paraId="20E4E5CC" w14:textId="77777777" w:rsidR="00DA5462" w:rsidRDefault="00DA5462" w:rsidP="00DA5462">
      <w:pPr>
        <w:pStyle w:val="ListBullet"/>
      </w:pPr>
      <w:r>
        <w:t>The import process only takes place in accordance with the aforementioned financial conditions.</w:t>
      </w:r>
    </w:p>
    <w:p w14:paraId="0850759D" w14:textId="77777777" w:rsidR="00DA5462" w:rsidRDefault="00DA5462" w:rsidP="00DA5462">
      <w:pPr>
        <w:pStyle w:val="ListBullet"/>
      </w:pPr>
      <w:r>
        <w:t>We confirm that this quote, including the price, remains open for acceptance for one week from the quotation date.</w:t>
      </w:r>
    </w:p>
    <w:p w14:paraId="11BCCBD9" w14:textId="77777777" w:rsidR="00DA5462" w:rsidRDefault="00DA5462" w:rsidP="00DA5462">
      <w:pPr>
        <w:pStyle w:val="ListBullet"/>
      </w:pPr>
      <w:r>
        <w:lastRenderedPageBreak/>
        <w:t>For the currently available cars, importing process would not take more than 8 weeks.</w:t>
      </w:r>
    </w:p>
    <w:p w14:paraId="12E50612" w14:textId="77777777" w:rsidR="00DA5462" w:rsidRDefault="00DA5462" w:rsidP="00DA5462">
      <w:pPr>
        <w:pStyle w:val="ListBullet"/>
      </w:pPr>
      <w:r>
        <w:t>Shipping fees to include the following:</w:t>
      </w:r>
    </w:p>
    <w:p w14:paraId="7726A9E4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a-</w:t>
      </w:r>
      <w:r>
        <w:tab/>
        <w:t>Transporting the car inside Germany to the international port.</w:t>
      </w:r>
    </w:p>
    <w:p w14:paraId="2150895D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b-</w:t>
      </w:r>
      <w:r>
        <w:tab/>
        <w:t xml:space="preserve"> International shipping to the port of Alexandria, Egypt.</w:t>
      </w:r>
    </w:p>
    <w:p w14:paraId="29B2803D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c-</w:t>
      </w:r>
      <w:r>
        <w:tab/>
        <w:t xml:space="preserve"> Car delivery in Cairo, Egypt.</w:t>
      </w:r>
    </w:p>
    <w:p w14:paraId="3FEE7AA1" w14:textId="77777777" w:rsidR="00DA5462" w:rsidRDefault="00DA5462" w:rsidP="00DA5462">
      <w:pPr>
        <w:pStyle w:val="Heading1"/>
        <w:jc w:val="right"/>
      </w:pPr>
      <w:r>
        <w:rPr>
          <w:rFonts w:hint="cs"/>
          <w:rtl/>
        </w:rPr>
        <w:t xml:space="preserve">شروط واحكام </w:t>
      </w:r>
      <w:r>
        <w:rPr>
          <w:rFonts w:cs="Arial" w:hint="cs"/>
          <w:rtl/>
        </w:rPr>
        <w:t>استيراد</w:t>
      </w:r>
      <w:r w:rsidRPr="00FC3E60">
        <w:rPr>
          <w:rFonts w:cs="Arial"/>
          <w:rtl/>
        </w:rPr>
        <w:t xml:space="preserve"> </w:t>
      </w:r>
      <w:r w:rsidRPr="00FC3E60">
        <w:rPr>
          <w:rFonts w:cs="Arial" w:hint="cs"/>
          <w:rtl/>
        </w:rPr>
        <w:t>سيارة</w:t>
      </w:r>
      <w:r w:rsidRPr="00FC3E60">
        <w:rPr>
          <w:rFonts w:cs="Arial"/>
          <w:rtl/>
        </w:rPr>
        <w:t xml:space="preserve"> مستعمله للمصريين المقيمين في الخارج</w:t>
      </w:r>
    </w:p>
    <w:p w14:paraId="3AE33D7E" w14:textId="77777777" w:rsidR="00DA5462" w:rsidRPr="00FC3E60" w:rsidRDefault="00DA5462" w:rsidP="00DA5462">
      <w:pPr>
        <w:pStyle w:val="ListBullet"/>
        <w:numPr>
          <w:ilvl w:val="0"/>
          <w:numId w:val="6"/>
        </w:numPr>
        <w:bidi/>
      </w:pPr>
      <w:r w:rsidRPr="00FC3E60">
        <w:rPr>
          <w:rFonts w:cs="Arial"/>
          <w:rtl/>
        </w:rPr>
        <w:t xml:space="preserve">توفر </w:t>
      </w:r>
      <w:r w:rsidRPr="00FC3E60">
        <w:rPr>
          <w:rFonts w:cs="Arial" w:hint="cs"/>
          <w:rtl/>
        </w:rPr>
        <w:t>الموافقة</w:t>
      </w:r>
      <w:r w:rsidRPr="00FC3E60">
        <w:rPr>
          <w:rFonts w:cs="Arial"/>
          <w:rtl/>
        </w:rPr>
        <w:t xml:space="preserve"> </w:t>
      </w:r>
      <w:r w:rsidRPr="00FC3E60">
        <w:rPr>
          <w:rFonts w:cs="Arial" w:hint="cs"/>
          <w:rtl/>
        </w:rPr>
        <w:t>الاستيرادية</w:t>
      </w:r>
      <w:r w:rsidRPr="00FC3E60">
        <w:rPr>
          <w:rFonts w:cs="Arial"/>
          <w:rtl/>
        </w:rPr>
        <w:t xml:space="preserve"> لدي العميل</w:t>
      </w:r>
      <w:r>
        <w:rPr>
          <w:rFonts w:cs="Arial"/>
        </w:rPr>
        <w:t>.</w:t>
      </w:r>
    </w:p>
    <w:p w14:paraId="3ABADDCB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سيتم تحويل قيمة 100٪ من صافي سعر السيارة ورسوم الشحن إلى حساب الشركة في ألمانيا في وقت الشراء وبعملة اليورو / الدولار الأمريكي.</w:t>
      </w:r>
    </w:p>
    <w:p w14:paraId="2DDB987A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قيمة الشحن متغيرة بحد أقصى 3500 يورو.</w:t>
      </w:r>
    </w:p>
    <w:p w14:paraId="576610D2" w14:textId="77777777" w:rsidR="008D09BF" w:rsidRPr="00FD2822" w:rsidRDefault="008D09BF" w:rsidP="008D09BF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السعر يشمل قيمة شهادة </w:t>
      </w:r>
      <w:r>
        <w:rPr>
          <w:rFonts w:hint="cs"/>
          <w:rtl/>
        </w:rPr>
        <w:t>يورو ١</w:t>
      </w:r>
      <w:r w:rsidRPr="00FD2822">
        <w:rPr>
          <w:rFonts w:cs="Arial"/>
          <w:rtl/>
        </w:rPr>
        <w:t xml:space="preserve"> للسيارات أوروبية </w:t>
      </w:r>
      <w:r w:rsidRPr="00FD2822">
        <w:rPr>
          <w:rFonts w:cs="Arial" w:hint="cs"/>
          <w:rtl/>
        </w:rPr>
        <w:t>المنشأ</w:t>
      </w:r>
      <w:r>
        <w:rPr>
          <w:rFonts w:cs="Arial"/>
          <w:rtl/>
        </w:rPr>
        <w:t>،</w:t>
      </w:r>
      <w:r>
        <w:rPr>
          <w:rFonts w:cs="Arial"/>
        </w:rPr>
        <w:t xml:space="preserve"> </w:t>
      </w:r>
      <w:r>
        <w:rPr>
          <w:rFonts w:cs="Arial"/>
          <w:rtl/>
        </w:rPr>
        <w:t>وفي</w:t>
      </w:r>
      <w:r>
        <w:rPr>
          <w:rFonts w:cs="Arial" w:hint="cs"/>
          <w:rtl/>
        </w:rPr>
        <w:t xml:space="preserve"> حالة عدم صدور شهادة اليورو١ تخصم تكلفتها من اجمالي قيمة الشحن.</w:t>
      </w:r>
    </w:p>
    <w:p w14:paraId="1BB4D838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>يتم دفع</w:t>
      </w:r>
      <w:r w:rsidRPr="00FD2822">
        <w:rPr>
          <w:rFonts w:cs="Arial"/>
          <w:rtl/>
        </w:rPr>
        <w:t xml:space="preserve"> </w:t>
      </w:r>
      <w:r>
        <w:rPr>
          <w:rFonts w:cs="Arial" w:hint="cs"/>
          <w:rtl/>
        </w:rPr>
        <w:t>التخليص</w:t>
      </w:r>
      <w:r w:rsidRPr="00FD2822">
        <w:rPr>
          <w:rFonts w:cs="Arial"/>
          <w:rtl/>
        </w:rPr>
        <w:t xml:space="preserve"> الجمركي بالجنيه المصري.</w:t>
      </w:r>
    </w:p>
    <w:p w14:paraId="03D78F4D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نسبة رسوم خدمات الشركة هي إجمالي 7٪ محسوبة على السعر </w:t>
      </w:r>
      <w:r w:rsidRPr="00FD2822">
        <w:rPr>
          <w:rFonts w:cs="Arial" w:hint="cs"/>
          <w:rtl/>
        </w:rPr>
        <w:t>الإجمالي،</w:t>
      </w:r>
      <w:r w:rsidRPr="00FD2822">
        <w:rPr>
          <w:rFonts w:cs="Arial"/>
          <w:rtl/>
        </w:rPr>
        <w:t xml:space="preserve"> بما في ذلك صافي سعر السيارة ورسوم الشحن والتخليص الجمركي </w:t>
      </w:r>
      <w:r w:rsidRPr="00FD2822">
        <w:rPr>
          <w:rFonts w:cs="Arial" w:hint="cs"/>
          <w:rtl/>
        </w:rPr>
        <w:t>والجمارك،</w:t>
      </w:r>
      <w:r w:rsidRPr="00FD2822">
        <w:rPr>
          <w:rFonts w:cs="Arial"/>
          <w:rtl/>
        </w:rPr>
        <w:t xml:space="preserve"> وتدفع باليورو أو الدولار الأمريكي.</w:t>
      </w:r>
    </w:p>
    <w:p w14:paraId="7FA11DDD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في حالة عدم توفر عملة أجنبية مع </w:t>
      </w:r>
      <w:r w:rsidRPr="00FD2822">
        <w:rPr>
          <w:rFonts w:cs="Arial" w:hint="cs"/>
          <w:rtl/>
        </w:rPr>
        <w:t>العميل،</w:t>
      </w:r>
      <w:r w:rsidRPr="00FD2822">
        <w:rPr>
          <w:rFonts w:cs="Arial"/>
          <w:rtl/>
        </w:rPr>
        <w:t xml:space="preserve"> يمكن لشركة </w:t>
      </w:r>
      <w:r w:rsidRPr="00FD2822">
        <w:t>G&amp;O</w:t>
      </w:r>
      <w:r w:rsidRPr="00FD2822">
        <w:rPr>
          <w:rFonts w:cs="Arial"/>
          <w:rtl/>
        </w:rPr>
        <w:t xml:space="preserve"> المساعدة في تحويل صافي سعر السيارة إلى تاجر السيارات في </w:t>
      </w:r>
      <w:r w:rsidRPr="00FD2822">
        <w:rPr>
          <w:rFonts w:cs="Arial" w:hint="cs"/>
          <w:rtl/>
        </w:rPr>
        <w:t>ألمانيا،</w:t>
      </w:r>
      <w:r w:rsidRPr="00FD2822">
        <w:rPr>
          <w:rFonts w:cs="Arial"/>
          <w:rtl/>
        </w:rPr>
        <w:t xml:space="preserve"> كما يمكنها المساعدة في دفع</w:t>
      </w:r>
      <w:r>
        <w:rPr>
          <w:rFonts w:cs="Arial"/>
        </w:rPr>
        <w:t xml:space="preserve"> </w:t>
      </w:r>
      <w:r w:rsidRPr="00FD2822">
        <w:rPr>
          <w:rFonts w:cs="Arial"/>
          <w:rtl/>
        </w:rPr>
        <w:t xml:space="preserve">الشحن </w:t>
      </w:r>
      <w:r w:rsidRPr="00FD2822">
        <w:rPr>
          <w:rFonts w:cs="Arial" w:hint="cs"/>
          <w:rtl/>
        </w:rPr>
        <w:t>الدولي،</w:t>
      </w:r>
      <w:r w:rsidRPr="00FD2822">
        <w:rPr>
          <w:rFonts w:cs="Arial"/>
          <w:rtl/>
        </w:rPr>
        <w:t xml:space="preserve"> مقابل 2٪ إضافية محسوبة على القيمة الإجمالية للسيارة. ويدفعها العميل </w:t>
      </w:r>
      <w:r>
        <w:rPr>
          <w:rFonts w:cs="Arial" w:hint="cs"/>
          <w:rtl/>
        </w:rPr>
        <w:t>علي</w:t>
      </w:r>
      <w:r w:rsidRPr="00FD2822">
        <w:rPr>
          <w:rFonts w:cs="Arial"/>
          <w:rtl/>
        </w:rPr>
        <w:t xml:space="preserve"> حسب قيمة العملة الحالية مقابل الجنيه المصري.</w:t>
      </w:r>
    </w:p>
    <w:p w14:paraId="63039D85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تتم عملية الاستيراد فقط وفقًا للشروط المالية المذكورة أعلاه.</w:t>
      </w:r>
    </w:p>
    <w:p w14:paraId="1CBEE96F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نؤكد أن </w:t>
      </w:r>
      <w:r>
        <w:rPr>
          <w:rFonts w:cs="Arial" w:hint="cs"/>
          <w:rtl/>
        </w:rPr>
        <w:t>هذا عرض السعر،</w:t>
      </w:r>
      <w:r w:rsidRPr="00FD2822">
        <w:rPr>
          <w:rFonts w:cs="Arial"/>
          <w:rtl/>
        </w:rPr>
        <w:t xml:space="preserve"> يظل </w:t>
      </w:r>
      <w:r>
        <w:rPr>
          <w:rFonts w:cs="Arial" w:hint="cs"/>
          <w:rtl/>
        </w:rPr>
        <w:t>متاحا</w:t>
      </w:r>
      <w:r w:rsidRPr="00FD2822">
        <w:rPr>
          <w:rFonts w:cs="Arial"/>
          <w:rtl/>
        </w:rPr>
        <w:t xml:space="preserve"> لمدة أسبوع واحد من تاريخ عر</w:t>
      </w:r>
      <w:r>
        <w:rPr>
          <w:rFonts w:cs="Arial" w:hint="cs"/>
          <w:rtl/>
        </w:rPr>
        <w:t>ضه</w:t>
      </w:r>
      <w:r w:rsidRPr="00FD2822">
        <w:rPr>
          <w:rFonts w:cs="Arial"/>
          <w:rtl/>
        </w:rPr>
        <w:t>.</w:t>
      </w:r>
    </w:p>
    <w:p w14:paraId="630E134D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تستغرق عملية الاستيراد 8 أسابيع</w:t>
      </w:r>
      <w:r>
        <w:rPr>
          <w:rFonts w:cs="Arial" w:hint="cs"/>
          <w:rtl/>
        </w:rPr>
        <w:t xml:space="preserve"> من تاريخ دفع قيمة السيارة</w:t>
      </w:r>
      <w:r w:rsidRPr="00FD2822">
        <w:rPr>
          <w:rFonts w:cs="Arial"/>
          <w:rtl/>
        </w:rPr>
        <w:t>.</w:t>
      </w:r>
    </w:p>
    <w:p w14:paraId="2E0751DB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 xml:space="preserve">تشمل </w:t>
      </w:r>
      <w:r w:rsidRPr="00FD2822">
        <w:rPr>
          <w:rFonts w:cs="Arial"/>
          <w:rtl/>
        </w:rPr>
        <w:t>رسوم الشحن ما يلي:</w:t>
      </w:r>
    </w:p>
    <w:p w14:paraId="69DC1313" w14:textId="77777777" w:rsidR="00DA5462" w:rsidRDefault="00DA5462" w:rsidP="00DA5462">
      <w:pPr>
        <w:pStyle w:val="ListBullet"/>
        <w:numPr>
          <w:ilvl w:val="0"/>
          <w:numId w:val="8"/>
        </w:numPr>
        <w:bidi/>
        <w:rPr>
          <w:rFonts w:cs="Arial"/>
          <w:rtl/>
        </w:rPr>
      </w:pPr>
      <w:r w:rsidRPr="00FD2822">
        <w:rPr>
          <w:rFonts w:cs="Arial"/>
          <w:rtl/>
        </w:rPr>
        <w:t>نقل السيارة داخل ألمانيا إلى الميناء الدولي.</w:t>
      </w:r>
    </w:p>
    <w:p w14:paraId="3AD4BBE9" w14:textId="77777777" w:rsidR="00DA5462" w:rsidRPr="00FD2822" w:rsidRDefault="00DA5462" w:rsidP="00DA5462">
      <w:pPr>
        <w:pStyle w:val="ListBullet"/>
        <w:numPr>
          <w:ilvl w:val="0"/>
          <w:numId w:val="8"/>
        </w:numPr>
        <w:bidi/>
      </w:pPr>
      <w:r>
        <w:rPr>
          <w:rFonts w:cs="Arial" w:hint="cs"/>
          <w:rtl/>
        </w:rPr>
        <w:lastRenderedPageBreak/>
        <w:t xml:space="preserve"> </w:t>
      </w:r>
      <w:r w:rsidRPr="00FD2822">
        <w:rPr>
          <w:rFonts w:cs="Arial"/>
          <w:rtl/>
        </w:rPr>
        <w:t>الشحن الدولي لميناء الإسكندرية بمصر.</w:t>
      </w:r>
    </w:p>
    <w:p w14:paraId="0E39A4BA" w14:textId="77777777" w:rsidR="00DA5462" w:rsidRDefault="00DA5462" w:rsidP="00DA5462">
      <w:pPr>
        <w:pStyle w:val="ListBullet"/>
        <w:numPr>
          <w:ilvl w:val="0"/>
          <w:numId w:val="8"/>
        </w:numPr>
        <w:bidi/>
        <w:rPr>
          <w:rtl/>
        </w:rPr>
      </w:pPr>
      <w:r w:rsidRPr="00FD2822">
        <w:rPr>
          <w:rFonts w:cs="Arial"/>
          <w:rtl/>
        </w:rPr>
        <w:t xml:space="preserve">توصيل </w:t>
      </w:r>
      <w:r w:rsidRPr="00FD2822">
        <w:rPr>
          <w:rFonts w:cs="Arial" w:hint="cs"/>
          <w:rtl/>
        </w:rPr>
        <w:t>السيار</w:t>
      </w:r>
      <w:r>
        <w:rPr>
          <w:rFonts w:cs="Arial" w:hint="cs"/>
          <w:rtl/>
        </w:rPr>
        <w:t>ة</w:t>
      </w:r>
      <w:r w:rsidRPr="00FD2822">
        <w:rPr>
          <w:rFonts w:cs="Arial"/>
          <w:rtl/>
        </w:rPr>
        <w:t xml:space="preserve"> في القاهرة، مصر.</w:t>
      </w:r>
    </w:p>
    <w:p w14:paraId="54712732" w14:textId="77777777" w:rsidR="00DA5462" w:rsidRDefault="00DA5462" w:rsidP="00DA5462">
      <w:pPr>
        <w:pStyle w:val="ListBullet"/>
        <w:numPr>
          <w:ilvl w:val="0"/>
          <w:numId w:val="0"/>
        </w:numPr>
        <w:jc w:val="right"/>
      </w:pPr>
    </w:p>
    <w:p w14:paraId="13F988C7" w14:textId="77777777" w:rsidR="00DA5462" w:rsidRPr="00FD2822" w:rsidRDefault="00DA5462" w:rsidP="00DA5462">
      <w:pPr>
        <w:pStyle w:val="Heading1"/>
        <w:rPr>
          <w:rtl/>
        </w:rPr>
      </w:pPr>
      <w:r>
        <w:t xml:space="preserve">Terms and conditions for importing Used cars for </w:t>
      </w:r>
      <w:r w:rsidRPr="00FC3E60">
        <w:t xml:space="preserve">Egyptians residing </w:t>
      </w:r>
      <w:r>
        <w:t>in Egypt</w:t>
      </w:r>
    </w:p>
    <w:p w14:paraId="6700E513" w14:textId="77777777" w:rsidR="00DA5462" w:rsidRDefault="00DA5462" w:rsidP="00DA5462">
      <w:pPr>
        <w:pStyle w:val="ListBullet"/>
      </w:pPr>
      <w:r>
        <w:t xml:space="preserve">A value of at least %5 of the total car value mentioned above is to be transferred to the company’s account in Germany at the time of purchase, in the currency of Euros/ USD. </w:t>
      </w:r>
      <w:r w:rsidRPr="00FC2F5B">
        <w:t xml:space="preserve">Or by paying in Egyptian pounds with the same value specified at the company's </w:t>
      </w:r>
      <w:r>
        <w:t>premises</w:t>
      </w:r>
      <w:r w:rsidRPr="00FC2F5B">
        <w:t xml:space="preserve"> in Egypt.</w:t>
      </w:r>
    </w:p>
    <w:p w14:paraId="2860FF3E" w14:textId="77777777" w:rsidR="00DA5462" w:rsidRDefault="00DA5462" w:rsidP="00DA5462">
      <w:pPr>
        <w:pStyle w:val="ListBullet"/>
      </w:pPr>
      <w:r>
        <w:t>Shipping value is variable, up to a maximum of 3500 euros.</w:t>
      </w:r>
    </w:p>
    <w:p w14:paraId="7C30AC9F" w14:textId="77777777" w:rsidR="008D09BF" w:rsidRDefault="008D09BF" w:rsidP="008D09BF">
      <w:pPr>
        <w:pStyle w:val="ListBullet"/>
      </w:pPr>
      <w:r>
        <w:t>Price includes the value of the Euro 1 certificate for European-origin cars.</w:t>
      </w:r>
      <w:r>
        <w:rPr>
          <w:rFonts w:hint="cs"/>
          <w:rtl/>
        </w:rPr>
        <w:t xml:space="preserve"> </w:t>
      </w:r>
      <w:r>
        <w:t xml:space="preserve">In case </w:t>
      </w:r>
      <w:r w:rsidRPr="008D09BF">
        <w:t xml:space="preserve">the Euro 1 certificate is not issued, </w:t>
      </w:r>
      <w:r>
        <w:t>the</w:t>
      </w:r>
      <w:r w:rsidRPr="008D09BF">
        <w:t xml:space="preserve"> cost will be deducted from the total shipping value.</w:t>
      </w:r>
    </w:p>
    <w:p w14:paraId="49BE70ED" w14:textId="77777777" w:rsidR="00DA5462" w:rsidRDefault="00DA5462" w:rsidP="00DA5462">
      <w:pPr>
        <w:pStyle w:val="ListBullet"/>
      </w:pPr>
      <w:r>
        <w:t>For customs clearance, payment is made in Egyptian pound.</w:t>
      </w:r>
    </w:p>
    <w:p w14:paraId="29FF18BA" w14:textId="77777777" w:rsidR="00DA5462" w:rsidRDefault="00DA5462" w:rsidP="00DA5462">
      <w:pPr>
        <w:pStyle w:val="ListBullet"/>
      </w:pPr>
      <w:r>
        <w:t>The company’s service fees percentage is calculated on the total price, including car net price, shipping fees, customs and customs clearance, and to be paid in Euros or US dollars.</w:t>
      </w:r>
    </w:p>
    <w:p w14:paraId="3A646F3D" w14:textId="77777777" w:rsidR="00DA5462" w:rsidRDefault="00DA5462" w:rsidP="00DA5462">
      <w:pPr>
        <w:pStyle w:val="ListBullet"/>
      </w:pPr>
      <w:r>
        <w:t xml:space="preserve">In case of the unavailability of the foreign currency with the client, G&amp;O can help in transferring the car net price to the car dealer in Germany, also can help in paying the international shipping fees, in exchange for an extra %2 percent calculated on the total value of the car. and to be paid simultaneously by the client according to the current currency value against the Egyptian pound. </w:t>
      </w:r>
    </w:p>
    <w:p w14:paraId="3A0C3E91" w14:textId="77777777" w:rsidR="00DA5462" w:rsidRDefault="00DA5462" w:rsidP="00DA5462">
      <w:pPr>
        <w:pStyle w:val="ListBullet"/>
      </w:pPr>
      <w:r>
        <w:t>The import process only takes place in accordance with the aforementioned financial conditions.</w:t>
      </w:r>
    </w:p>
    <w:p w14:paraId="02C91E7D" w14:textId="77777777" w:rsidR="00DA5462" w:rsidRDefault="00DA5462" w:rsidP="00DA5462">
      <w:pPr>
        <w:pStyle w:val="ListBullet"/>
      </w:pPr>
      <w:r>
        <w:t>We confirm that this quote, including the price, remains open for acceptance for one week from the quotation date.</w:t>
      </w:r>
    </w:p>
    <w:p w14:paraId="78A364C4" w14:textId="77777777" w:rsidR="00DA5462" w:rsidRDefault="00DA5462" w:rsidP="00DA5462">
      <w:pPr>
        <w:pStyle w:val="ListBullet"/>
      </w:pPr>
      <w:r>
        <w:lastRenderedPageBreak/>
        <w:t>For the currently available cars, importing process would not take more than 8 weeks.</w:t>
      </w:r>
    </w:p>
    <w:p w14:paraId="2F5DBEB9" w14:textId="77777777" w:rsidR="00DA5462" w:rsidRDefault="00DA5462" w:rsidP="00DA5462">
      <w:pPr>
        <w:pStyle w:val="ListBullet"/>
      </w:pPr>
      <w:r>
        <w:t>Shipping fees to include the following:</w:t>
      </w:r>
    </w:p>
    <w:p w14:paraId="3A6A9201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a-</w:t>
      </w:r>
      <w:r>
        <w:tab/>
        <w:t>Transporting the car inside Germany to the international port.</w:t>
      </w:r>
    </w:p>
    <w:p w14:paraId="256FFF31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b-</w:t>
      </w:r>
      <w:r>
        <w:tab/>
        <w:t xml:space="preserve"> International shipping to the port of Alexandria, Egypt.</w:t>
      </w:r>
    </w:p>
    <w:p w14:paraId="549DB193" w14:textId="77777777" w:rsidR="00DA5462" w:rsidRDefault="00DA5462" w:rsidP="00DA5462">
      <w:pPr>
        <w:pStyle w:val="ListBullet"/>
        <w:numPr>
          <w:ilvl w:val="0"/>
          <w:numId w:val="0"/>
        </w:numPr>
        <w:ind w:left="432"/>
      </w:pPr>
      <w:r>
        <w:t>c-</w:t>
      </w:r>
      <w:r>
        <w:tab/>
        <w:t xml:space="preserve"> Car delivery in Cairo, Egypt.</w:t>
      </w:r>
    </w:p>
    <w:p w14:paraId="40B225C6" w14:textId="77777777" w:rsidR="00DA5462" w:rsidRDefault="00DA5462" w:rsidP="00DA5462">
      <w:pPr>
        <w:pStyle w:val="Heading1"/>
        <w:jc w:val="right"/>
      </w:pPr>
      <w:r>
        <w:rPr>
          <w:rFonts w:hint="cs"/>
          <w:rtl/>
        </w:rPr>
        <w:t xml:space="preserve">شروط واحكام </w:t>
      </w:r>
      <w:r>
        <w:rPr>
          <w:rFonts w:cs="Arial" w:hint="cs"/>
          <w:rtl/>
        </w:rPr>
        <w:t>استيراد</w:t>
      </w:r>
      <w:r w:rsidRPr="00FC3E60">
        <w:rPr>
          <w:rFonts w:cs="Arial"/>
          <w:rtl/>
        </w:rPr>
        <w:t xml:space="preserve"> </w:t>
      </w:r>
      <w:r w:rsidRPr="00FC3E60">
        <w:rPr>
          <w:rFonts w:cs="Arial" w:hint="cs"/>
          <w:rtl/>
        </w:rPr>
        <w:t>سيارة</w:t>
      </w:r>
      <w:r w:rsidRPr="00FC3E60">
        <w:rPr>
          <w:rFonts w:cs="Arial"/>
          <w:rtl/>
        </w:rPr>
        <w:t xml:space="preserve"> مستعمله للمصريين المقيمين </w:t>
      </w:r>
      <w:r>
        <w:rPr>
          <w:rFonts w:cs="Arial" w:hint="cs"/>
          <w:rtl/>
        </w:rPr>
        <w:t>في مصر</w:t>
      </w:r>
      <w:r w:rsidRPr="00FC3E60">
        <w:rPr>
          <w:rFonts w:cs="Arial"/>
          <w:rtl/>
        </w:rPr>
        <w:t xml:space="preserve"> </w:t>
      </w:r>
      <w:r>
        <w:rPr>
          <w:rFonts w:cs="Arial"/>
          <w:rtl/>
        </w:rPr>
        <w:tab/>
      </w:r>
    </w:p>
    <w:p w14:paraId="0D6000D0" w14:textId="77777777" w:rsidR="00DA5462" w:rsidRPr="00FC2F5B" w:rsidRDefault="00DA5462" w:rsidP="00DA5462">
      <w:pPr>
        <w:pStyle w:val="ListBullet"/>
        <w:numPr>
          <w:ilvl w:val="0"/>
          <w:numId w:val="6"/>
        </w:numPr>
        <w:bidi/>
      </w:pPr>
      <w:r w:rsidRPr="00FC2F5B">
        <w:rPr>
          <w:rFonts w:cs="Arial"/>
          <w:rtl/>
        </w:rPr>
        <w:t>سيتم تحويل قيمة لا تقل عن 5٪ من إجمالي قيمة السيارة المذكور أعلاه إلى حساب الشركة في ألمانيا وقت الشراء بعملة اليورو / الدولار الأمريكي.</w:t>
      </w:r>
      <w:r>
        <w:rPr>
          <w:rFonts w:cs="Arial" w:hint="cs"/>
          <w:rtl/>
        </w:rPr>
        <w:t xml:space="preserve"> </w:t>
      </w:r>
      <w:r w:rsidRPr="00FC2F5B">
        <w:rPr>
          <w:rFonts w:cs="Arial"/>
          <w:rtl/>
        </w:rPr>
        <w:t xml:space="preserve">او عن طريق الدفع بالجنيه المصري بنفس </w:t>
      </w:r>
      <w:r w:rsidRPr="00FC2F5B">
        <w:rPr>
          <w:rFonts w:cs="Arial" w:hint="cs"/>
          <w:rtl/>
        </w:rPr>
        <w:t>القيمة</w:t>
      </w:r>
      <w:r w:rsidRPr="00FC2F5B">
        <w:rPr>
          <w:rFonts w:cs="Arial"/>
          <w:rtl/>
        </w:rPr>
        <w:t xml:space="preserve"> </w:t>
      </w:r>
      <w:r w:rsidRPr="00FC2F5B">
        <w:rPr>
          <w:rFonts w:cs="Arial" w:hint="cs"/>
          <w:rtl/>
        </w:rPr>
        <w:t>المحددة</w:t>
      </w:r>
      <w:r w:rsidRPr="00FC2F5B">
        <w:rPr>
          <w:rFonts w:cs="Arial"/>
          <w:rtl/>
        </w:rPr>
        <w:t xml:space="preserve"> في مقر </w:t>
      </w:r>
      <w:r w:rsidRPr="00FC2F5B">
        <w:rPr>
          <w:rFonts w:cs="Arial" w:hint="cs"/>
          <w:rtl/>
        </w:rPr>
        <w:t>الشركة</w:t>
      </w:r>
      <w:r w:rsidRPr="00FC2F5B">
        <w:rPr>
          <w:rFonts w:cs="Arial"/>
          <w:rtl/>
        </w:rPr>
        <w:t xml:space="preserve"> بمصر</w:t>
      </w:r>
      <w:r>
        <w:rPr>
          <w:rFonts w:cs="Arial" w:hint="cs"/>
          <w:rtl/>
        </w:rPr>
        <w:t xml:space="preserve">. </w:t>
      </w:r>
    </w:p>
    <w:p w14:paraId="370BE3E9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قيمة الشحن متغيرة بحد أقصى 3500 يورو.</w:t>
      </w:r>
    </w:p>
    <w:p w14:paraId="01A02774" w14:textId="77777777" w:rsidR="008D09BF" w:rsidRPr="00FD2822" w:rsidRDefault="008D09BF" w:rsidP="008D09BF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السعر يشمل قيمة شهادة </w:t>
      </w:r>
      <w:r>
        <w:rPr>
          <w:rFonts w:hint="cs"/>
          <w:rtl/>
        </w:rPr>
        <w:t>يورو ١</w:t>
      </w:r>
      <w:r w:rsidRPr="00FD2822">
        <w:rPr>
          <w:rFonts w:cs="Arial"/>
          <w:rtl/>
        </w:rPr>
        <w:t xml:space="preserve"> للسيارات أوروبية </w:t>
      </w:r>
      <w:r w:rsidRPr="00FD2822">
        <w:rPr>
          <w:rFonts w:cs="Arial" w:hint="cs"/>
          <w:rtl/>
        </w:rPr>
        <w:t>المنشأ</w:t>
      </w:r>
      <w:r>
        <w:rPr>
          <w:rFonts w:cs="Arial"/>
          <w:rtl/>
        </w:rPr>
        <w:t>،</w:t>
      </w:r>
      <w:r>
        <w:rPr>
          <w:rFonts w:cs="Arial"/>
        </w:rPr>
        <w:t xml:space="preserve"> </w:t>
      </w:r>
      <w:r>
        <w:rPr>
          <w:rFonts w:cs="Arial"/>
          <w:rtl/>
        </w:rPr>
        <w:t>وفي</w:t>
      </w:r>
      <w:r>
        <w:rPr>
          <w:rFonts w:cs="Arial" w:hint="cs"/>
          <w:rtl/>
        </w:rPr>
        <w:t xml:space="preserve"> حالة عدم صدور شهادة اليورو١ تخصم تكلفتها من اجمالي قيمة الشحن.</w:t>
      </w:r>
    </w:p>
    <w:p w14:paraId="6C27F09E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>يتم دفع</w:t>
      </w:r>
      <w:r w:rsidRPr="00FD2822">
        <w:rPr>
          <w:rFonts w:cs="Arial"/>
          <w:rtl/>
        </w:rPr>
        <w:t xml:space="preserve"> </w:t>
      </w:r>
      <w:r>
        <w:rPr>
          <w:rFonts w:cs="Arial" w:hint="cs"/>
          <w:rtl/>
        </w:rPr>
        <w:t>التخليص</w:t>
      </w:r>
      <w:r w:rsidRPr="00FD2822">
        <w:rPr>
          <w:rFonts w:cs="Arial"/>
          <w:rtl/>
        </w:rPr>
        <w:t xml:space="preserve"> الجمركي بالجنيه المصري.</w:t>
      </w:r>
    </w:p>
    <w:p w14:paraId="5346C3F9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نسبة رسوم خدمات الشركة </w:t>
      </w:r>
      <w:r>
        <w:rPr>
          <w:rFonts w:cs="Arial" w:hint="cs"/>
          <w:rtl/>
        </w:rPr>
        <w:t>يتم حسابها</w:t>
      </w:r>
      <w:r w:rsidRPr="00FD2822">
        <w:rPr>
          <w:rFonts w:cs="Arial"/>
          <w:rtl/>
        </w:rPr>
        <w:t xml:space="preserve"> على السعر </w:t>
      </w:r>
      <w:r w:rsidRPr="00FD2822">
        <w:rPr>
          <w:rFonts w:cs="Arial" w:hint="cs"/>
          <w:rtl/>
        </w:rPr>
        <w:t>الإجمالي،</w:t>
      </w:r>
      <w:r w:rsidRPr="00FD2822">
        <w:rPr>
          <w:rFonts w:cs="Arial"/>
          <w:rtl/>
        </w:rPr>
        <w:t xml:space="preserve"> بما في ذلك صافي سعر السيارة ورسوم الشحن والتخليص الجمركي </w:t>
      </w:r>
      <w:r w:rsidRPr="00FD2822">
        <w:rPr>
          <w:rFonts w:cs="Arial" w:hint="cs"/>
          <w:rtl/>
        </w:rPr>
        <w:t>والجمارك،</w:t>
      </w:r>
      <w:r w:rsidRPr="00FD2822">
        <w:rPr>
          <w:rFonts w:cs="Arial"/>
          <w:rtl/>
        </w:rPr>
        <w:t xml:space="preserve"> وتدفع باليورو أو الدولار الأمريكي.</w:t>
      </w:r>
    </w:p>
    <w:p w14:paraId="5CD91AEC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في حالة عدم توفر عملة أجنبية مع </w:t>
      </w:r>
      <w:r w:rsidRPr="00FD2822">
        <w:rPr>
          <w:rFonts w:cs="Arial" w:hint="cs"/>
          <w:rtl/>
        </w:rPr>
        <w:t>العميل،</w:t>
      </w:r>
      <w:r w:rsidRPr="00FD2822">
        <w:rPr>
          <w:rFonts w:cs="Arial"/>
          <w:rtl/>
        </w:rPr>
        <w:t xml:space="preserve"> يمكن لشركة </w:t>
      </w:r>
      <w:r w:rsidRPr="00FD2822">
        <w:t>G&amp;O</w:t>
      </w:r>
      <w:r w:rsidRPr="00FD2822">
        <w:rPr>
          <w:rFonts w:cs="Arial"/>
          <w:rtl/>
        </w:rPr>
        <w:t xml:space="preserve"> المساعدة في تحويل صافي سعر السيارة إلى تاجر السيارات في </w:t>
      </w:r>
      <w:r w:rsidRPr="00FD2822">
        <w:rPr>
          <w:rFonts w:cs="Arial" w:hint="cs"/>
          <w:rtl/>
        </w:rPr>
        <w:t>ألمانيا،</w:t>
      </w:r>
      <w:r w:rsidRPr="00FD2822">
        <w:rPr>
          <w:rFonts w:cs="Arial"/>
          <w:rtl/>
        </w:rPr>
        <w:t xml:space="preserve"> كما يمكنها المساعدة في دفع</w:t>
      </w:r>
      <w:r>
        <w:rPr>
          <w:rFonts w:cs="Arial"/>
        </w:rPr>
        <w:t xml:space="preserve"> </w:t>
      </w:r>
      <w:r w:rsidRPr="00FD2822">
        <w:rPr>
          <w:rFonts w:cs="Arial"/>
          <w:rtl/>
        </w:rPr>
        <w:t xml:space="preserve">الشحن </w:t>
      </w:r>
      <w:r w:rsidRPr="00FD2822">
        <w:rPr>
          <w:rFonts w:cs="Arial" w:hint="cs"/>
          <w:rtl/>
        </w:rPr>
        <w:t>الدولي،</w:t>
      </w:r>
      <w:r w:rsidRPr="00FD2822">
        <w:rPr>
          <w:rFonts w:cs="Arial"/>
          <w:rtl/>
        </w:rPr>
        <w:t xml:space="preserve"> مقابل 2٪ إضافية محسوبة على القيمة الإجمالية للسيارة. ويدفعها العميل </w:t>
      </w:r>
      <w:r>
        <w:rPr>
          <w:rFonts w:cs="Arial" w:hint="cs"/>
          <w:rtl/>
        </w:rPr>
        <w:t>علي</w:t>
      </w:r>
      <w:r w:rsidRPr="00FD2822">
        <w:rPr>
          <w:rFonts w:cs="Arial"/>
          <w:rtl/>
        </w:rPr>
        <w:t xml:space="preserve"> حسب قيمة العملة الحالية مقابل الجنيه المصري.</w:t>
      </w:r>
    </w:p>
    <w:p w14:paraId="0FEAA60E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تتم عملية الاستيراد فقط وفقًا للشروط المالية المذكورة أعلاه.</w:t>
      </w:r>
    </w:p>
    <w:p w14:paraId="37F12427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 xml:space="preserve">نؤكد أن </w:t>
      </w:r>
      <w:r>
        <w:rPr>
          <w:rFonts w:cs="Arial" w:hint="cs"/>
          <w:rtl/>
        </w:rPr>
        <w:t>هذا عرض السعر،</w:t>
      </w:r>
      <w:r w:rsidRPr="00FD2822">
        <w:rPr>
          <w:rFonts w:cs="Arial"/>
          <w:rtl/>
        </w:rPr>
        <w:t xml:space="preserve"> يظل </w:t>
      </w:r>
      <w:r>
        <w:rPr>
          <w:rFonts w:cs="Arial" w:hint="cs"/>
          <w:rtl/>
        </w:rPr>
        <w:t>متاحا</w:t>
      </w:r>
      <w:r w:rsidRPr="00FD2822">
        <w:rPr>
          <w:rFonts w:cs="Arial"/>
          <w:rtl/>
        </w:rPr>
        <w:t xml:space="preserve"> لمدة أسبوع واحد من تاريخ عر</w:t>
      </w:r>
      <w:r>
        <w:rPr>
          <w:rFonts w:cs="Arial" w:hint="cs"/>
          <w:rtl/>
        </w:rPr>
        <w:t>ضه</w:t>
      </w:r>
      <w:r w:rsidRPr="00FD2822">
        <w:rPr>
          <w:rFonts w:cs="Arial"/>
          <w:rtl/>
        </w:rPr>
        <w:t>.</w:t>
      </w:r>
    </w:p>
    <w:p w14:paraId="3904C76E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 w:rsidRPr="00FD2822">
        <w:rPr>
          <w:rFonts w:cs="Arial"/>
          <w:rtl/>
        </w:rPr>
        <w:t>تستغرق عملية الاستيراد 8 أسابيع</w:t>
      </w:r>
      <w:r>
        <w:rPr>
          <w:rFonts w:cs="Arial" w:hint="cs"/>
          <w:rtl/>
        </w:rPr>
        <w:t xml:space="preserve"> من تاريخ دفع قيمة السيارة</w:t>
      </w:r>
      <w:r w:rsidRPr="00FD2822">
        <w:rPr>
          <w:rFonts w:cs="Arial"/>
          <w:rtl/>
        </w:rPr>
        <w:t>.</w:t>
      </w:r>
    </w:p>
    <w:p w14:paraId="0763A9F2" w14:textId="77777777" w:rsidR="00DA5462" w:rsidRPr="00FD2822" w:rsidRDefault="00DA5462" w:rsidP="00DA5462">
      <w:pPr>
        <w:pStyle w:val="ListBullet"/>
        <w:numPr>
          <w:ilvl w:val="0"/>
          <w:numId w:val="6"/>
        </w:numPr>
        <w:bidi/>
      </w:pPr>
      <w:r>
        <w:rPr>
          <w:rFonts w:cs="Arial" w:hint="cs"/>
          <w:rtl/>
        </w:rPr>
        <w:t xml:space="preserve">تشمل </w:t>
      </w:r>
      <w:r w:rsidRPr="00FD2822">
        <w:rPr>
          <w:rFonts w:cs="Arial"/>
          <w:rtl/>
        </w:rPr>
        <w:t>رسوم الشحن ما يلي:</w:t>
      </w:r>
    </w:p>
    <w:p w14:paraId="157B5A5F" w14:textId="77777777" w:rsidR="00DA5462" w:rsidRDefault="00DA5462" w:rsidP="00DA5462">
      <w:pPr>
        <w:pStyle w:val="ListBullet"/>
        <w:numPr>
          <w:ilvl w:val="0"/>
          <w:numId w:val="10"/>
        </w:numPr>
        <w:bidi/>
        <w:rPr>
          <w:rFonts w:cs="Arial"/>
          <w:rtl/>
        </w:rPr>
      </w:pPr>
      <w:r w:rsidRPr="00FD2822">
        <w:rPr>
          <w:rFonts w:cs="Arial"/>
          <w:rtl/>
        </w:rPr>
        <w:t>نقل السيارة داخل ألمانيا إلى الميناء الدولي.</w:t>
      </w:r>
    </w:p>
    <w:p w14:paraId="38469D7E" w14:textId="77777777" w:rsidR="00DA5462" w:rsidRPr="00FD2822" w:rsidRDefault="00DA5462" w:rsidP="00DA5462">
      <w:pPr>
        <w:pStyle w:val="ListBullet"/>
        <w:numPr>
          <w:ilvl w:val="0"/>
          <w:numId w:val="10"/>
        </w:numPr>
        <w:bidi/>
      </w:pPr>
      <w:r>
        <w:rPr>
          <w:rFonts w:cs="Arial" w:hint="cs"/>
          <w:rtl/>
        </w:rPr>
        <w:t xml:space="preserve"> </w:t>
      </w:r>
      <w:r w:rsidRPr="00FD2822">
        <w:rPr>
          <w:rFonts w:cs="Arial"/>
          <w:rtl/>
        </w:rPr>
        <w:t>الشحن الدولي لميناء الإسكندرية بمصر.</w:t>
      </w:r>
    </w:p>
    <w:p w14:paraId="0814C058" w14:textId="77777777" w:rsidR="00DA5462" w:rsidRDefault="00DA5462" w:rsidP="00DA5462">
      <w:pPr>
        <w:pStyle w:val="ListBullet"/>
        <w:numPr>
          <w:ilvl w:val="0"/>
          <w:numId w:val="10"/>
        </w:numPr>
        <w:bidi/>
        <w:rPr>
          <w:rtl/>
        </w:rPr>
      </w:pPr>
      <w:r w:rsidRPr="00FD2822">
        <w:rPr>
          <w:rFonts w:cs="Arial"/>
          <w:rtl/>
        </w:rPr>
        <w:lastRenderedPageBreak/>
        <w:t xml:space="preserve">توصيل </w:t>
      </w:r>
      <w:r w:rsidRPr="00FD2822">
        <w:rPr>
          <w:rFonts w:cs="Arial" w:hint="cs"/>
          <w:rtl/>
        </w:rPr>
        <w:t>السيار</w:t>
      </w:r>
      <w:r>
        <w:rPr>
          <w:rFonts w:cs="Arial" w:hint="cs"/>
          <w:rtl/>
        </w:rPr>
        <w:t>ة</w:t>
      </w:r>
      <w:r w:rsidRPr="00FD2822">
        <w:rPr>
          <w:rFonts w:cs="Arial"/>
          <w:rtl/>
        </w:rPr>
        <w:t xml:space="preserve"> في القاهرة، مصر.</w:t>
      </w:r>
    </w:p>
    <w:p w14:paraId="1F23B415" w14:textId="77777777" w:rsidR="00DA5462" w:rsidRDefault="00DA5462" w:rsidP="00DA5462">
      <w:pPr>
        <w:pStyle w:val="ListBullet"/>
        <w:numPr>
          <w:ilvl w:val="0"/>
          <w:numId w:val="0"/>
        </w:numPr>
        <w:jc w:val="right"/>
        <w:rPr>
          <w:rtl/>
        </w:rPr>
      </w:pPr>
    </w:p>
    <w:p w14:paraId="37C04160" w14:textId="77777777" w:rsidR="00DA5462" w:rsidRDefault="00DA5462" w:rsidP="00DA5462">
      <w:pPr>
        <w:pStyle w:val="ListBullet"/>
        <w:numPr>
          <w:ilvl w:val="0"/>
          <w:numId w:val="0"/>
        </w:numPr>
        <w:jc w:val="right"/>
        <w:rPr>
          <w:rtl/>
        </w:rPr>
      </w:pPr>
    </w:p>
    <w:p w14:paraId="6598DF1B" w14:textId="1D92DEF1" w:rsidR="00DA5462" w:rsidRDefault="00DA5462" w:rsidP="00DA5462">
      <w:pPr>
        <w:pStyle w:val="ListBullet"/>
        <w:numPr>
          <w:ilvl w:val="0"/>
          <w:numId w:val="0"/>
        </w:numPr>
        <w:jc w:val="right"/>
        <w:rPr>
          <w:rtl/>
        </w:rPr>
      </w:pPr>
    </w:p>
    <w:p w14:paraId="267F8A82" w14:textId="05F17798" w:rsidR="00DA5462" w:rsidRDefault="00DA5462" w:rsidP="00DA5462">
      <w:pPr>
        <w:pStyle w:val="ListBullet"/>
        <w:numPr>
          <w:ilvl w:val="0"/>
          <w:numId w:val="0"/>
        </w:numPr>
        <w:jc w:val="right"/>
        <w:rPr>
          <w:rtl/>
        </w:rPr>
      </w:pPr>
    </w:p>
    <w:p w14:paraId="2CB73B77" w14:textId="68210128" w:rsidR="00DA5462" w:rsidRPr="00837A8E" w:rsidRDefault="00DA5462" w:rsidP="00DA5462">
      <w:pPr>
        <w:bidi/>
        <w:jc w:val="right"/>
        <w:rPr>
          <w:rFonts w:ascii="Kefa" w:hAnsi="Kefa"/>
          <w:rtl/>
        </w:rPr>
      </w:pPr>
      <w:r>
        <w:rPr>
          <w:rFonts w:ascii="Kefa" w:hAnsi="Kefa"/>
        </w:rPr>
        <w:t>And finally, w</w:t>
      </w:r>
      <w:r w:rsidRPr="00837A8E">
        <w:rPr>
          <w:rFonts w:ascii="Kefa" w:hAnsi="Kefa"/>
        </w:rPr>
        <w:t>e- at G&amp;O</w:t>
      </w:r>
      <w:r>
        <w:rPr>
          <w:rFonts w:ascii="Kefa" w:hAnsi="Kefa"/>
        </w:rPr>
        <w:t xml:space="preserve">- KFZ </w:t>
      </w:r>
      <w:r w:rsidRPr="00837A8E">
        <w:rPr>
          <w:rFonts w:ascii="Kefa" w:hAnsi="Kefa"/>
        </w:rPr>
        <w:t>will always be happy to answer any of your inquiries regarding the above-mentioned price offer or regarding the process of importing your dream car, so do not hesitate to contact us.</w:t>
      </w:r>
    </w:p>
    <w:p w14:paraId="0C711E13" w14:textId="77777777" w:rsidR="00DA5462" w:rsidRPr="00837A8E" w:rsidRDefault="00DA5462" w:rsidP="00DA5462">
      <w:pPr>
        <w:bidi/>
        <w:rPr>
          <w:rFonts w:ascii="Kefa" w:hAnsi="Kefa"/>
          <w:rtl/>
        </w:rPr>
      </w:pPr>
    </w:p>
    <w:p w14:paraId="6A9B6A35" w14:textId="77777777" w:rsidR="00DA5462" w:rsidRPr="00837A8E" w:rsidRDefault="00DA5462" w:rsidP="00DA5462">
      <w:pPr>
        <w:rPr>
          <w:rFonts w:ascii="Kefa" w:hAnsi="Kefa"/>
        </w:rPr>
      </w:pPr>
    </w:p>
    <w:p w14:paraId="67467301" w14:textId="2D2A403B" w:rsidR="00DA5462" w:rsidRDefault="00DA5462" w:rsidP="00DA5462">
      <w:pPr>
        <w:jc w:val="right"/>
        <w:rPr>
          <w:rFonts w:ascii="Kefa" w:hAnsi="Kefa"/>
          <w:rtl/>
        </w:rPr>
      </w:pPr>
      <w:r>
        <w:rPr>
          <w:rFonts w:ascii="Kefa" w:hAnsi="Kefa" w:cs="Times New Roman" w:hint="cs"/>
          <w:rtl/>
        </w:rPr>
        <w:t xml:space="preserve">وآخيرا.. </w:t>
      </w:r>
      <w:r w:rsidRPr="00144110">
        <w:rPr>
          <w:rFonts w:ascii="Kefa" w:hAnsi="Kefa" w:cs="Times New Roman"/>
          <w:rtl/>
        </w:rPr>
        <w:t xml:space="preserve">يسعدنا دائمًا الرد على أي من استفساراتك بخصوص عرض السعر المذكور أعلاه أو بخصوص عملية استيراد سيارة </w:t>
      </w:r>
      <w:r w:rsidRPr="00144110">
        <w:rPr>
          <w:rFonts w:ascii="Kefa" w:hAnsi="Kefa" w:hint="cs"/>
          <w:rtl/>
        </w:rPr>
        <w:t>أحلامك،</w:t>
      </w:r>
      <w:r w:rsidRPr="00144110">
        <w:rPr>
          <w:rFonts w:ascii="Kefa" w:hAnsi="Kefa" w:cs="Times New Roman"/>
          <w:rtl/>
        </w:rPr>
        <w:t xml:space="preserve"> فلا تتردد في الاتصال بنا</w:t>
      </w:r>
      <w:r>
        <w:rPr>
          <w:rFonts w:ascii="Kefa" w:hAnsi="Kefa" w:hint="cs"/>
          <w:rtl/>
        </w:rPr>
        <w:t>.</w:t>
      </w:r>
    </w:p>
    <w:p w14:paraId="48EEE356" w14:textId="0F943429" w:rsidR="00DA5462" w:rsidRDefault="00DA5462" w:rsidP="00DA5462">
      <w:pPr>
        <w:jc w:val="right"/>
        <w:rPr>
          <w:rFonts w:ascii="Kefa" w:hAnsi="Kefa"/>
          <w:rtl/>
        </w:rPr>
      </w:pPr>
    </w:p>
    <w:p w14:paraId="43A1BB2C" w14:textId="5E42DAC2" w:rsidR="00DA5462" w:rsidRDefault="00DA5462" w:rsidP="00DA5462">
      <w:pPr>
        <w:jc w:val="center"/>
        <w:rPr>
          <w:rFonts w:ascii="Kefa" w:hAnsi="Kefa"/>
        </w:rPr>
      </w:pPr>
      <w:r>
        <w:rPr>
          <w:rFonts w:ascii="Kefa" w:hAnsi="Kefa"/>
        </w:rPr>
        <w:t>THANK YOU</w:t>
      </w:r>
    </w:p>
    <w:p w14:paraId="14B6E1F4" w14:textId="55363F8F" w:rsidR="00DA5462" w:rsidRDefault="00DA5462" w:rsidP="00DA5462">
      <w:pPr>
        <w:jc w:val="right"/>
        <w:rPr>
          <w:rFonts w:ascii="Kefa" w:hAnsi="Kefa"/>
        </w:rPr>
      </w:pPr>
    </w:p>
    <w:p w14:paraId="1D313D99" w14:textId="0514D899" w:rsidR="00DA5462" w:rsidRDefault="00DA5462" w:rsidP="00DA5462">
      <w:pPr>
        <w:jc w:val="right"/>
        <w:rPr>
          <w:rFonts w:ascii="Kefa" w:hAnsi="Kefa"/>
        </w:rPr>
      </w:pPr>
    </w:p>
    <w:p w14:paraId="6BA2AD3A" w14:textId="5AEBD235" w:rsidR="00DA5462" w:rsidRPr="00DA5462" w:rsidRDefault="00DA5462" w:rsidP="00DA5462">
      <w:pPr>
        <w:jc w:val="center"/>
        <w:rPr>
          <w:rFonts w:cs="Times New Roman"/>
          <w:b/>
          <w:bCs/>
          <w:color w:val="A2092B" w:themeColor="text2" w:themeTint="BF"/>
        </w:rPr>
      </w:pPr>
      <w:r w:rsidRPr="00DA5462">
        <w:rPr>
          <w:b/>
          <w:bCs/>
          <w:color w:val="A2092B" w:themeColor="text2" w:themeTint="BF"/>
        </w:rPr>
        <w:t xml:space="preserve">The above </w:t>
      </w:r>
      <w:r>
        <w:rPr>
          <w:b/>
          <w:bCs/>
          <w:color w:val="A2092B" w:themeColor="text2" w:themeTint="BF"/>
        </w:rPr>
        <w:t>closing statement</w:t>
      </w:r>
      <w:r w:rsidRPr="00DA5462">
        <w:rPr>
          <w:b/>
          <w:bCs/>
          <w:color w:val="A2092B" w:themeColor="text2" w:themeTint="BF"/>
        </w:rPr>
        <w:t xml:space="preserve"> is to be placed </w:t>
      </w:r>
      <w:r>
        <w:rPr>
          <w:b/>
          <w:bCs/>
          <w:color w:val="A2092B" w:themeColor="text2" w:themeTint="BF"/>
        </w:rPr>
        <w:t>at the bottom of the PDF.</w:t>
      </w:r>
    </w:p>
    <w:p w14:paraId="0BC61A09" w14:textId="77777777" w:rsidR="00DA5462" w:rsidRDefault="00DA5462" w:rsidP="00DA5462">
      <w:pPr>
        <w:jc w:val="right"/>
        <w:rPr>
          <w:rFonts w:ascii="Kefa" w:hAnsi="Kefa"/>
          <w:rtl/>
        </w:rPr>
      </w:pPr>
    </w:p>
    <w:p w14:paraId="1B85B7F2" w14:textId="77777777" w:rsidR="00DA5462" w:rsidRDefault="00DA5462" w:rsidP="00DA5462">
      <w:pPr>
        <w:pStyle w:val="ListBullet"/>
        <w:numPr>
          <w:ilvl w:val="0"/>
          <w:numId w:val="0"/>
        </w:numPr>
        <w:rPr>
          <w:rtl/>
        </w:rPr>
      </w:pPr>
    </w:p>
    <w:p w14:paraId="22899C42" w14:textId="77777777" w:rsidR="00FD2822" w:rsidRDefault="00FD2822" w:rsidP="00FD2822">
      <w:pPr>
        <w:pStyle w:val="ListBullet"/>
        <w:numPr>
          <w:ilvl w:val="0"/>
          <w:numId w:val="0"/>
        </w:numPr>
        <w:jc w:val="right"/>
      </w:pPr>
    </w:p>
    <w:sectPr w:rsidR="00FD282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BB5F" w14:textId="77777777" w:rsidR="00CA4897" w:rsidRDefault="00CA4897">
      <w:r>
        <w:separator/>
      </w:r>
    </w:p>
    <w:p w14:paraId="75211E13" w14:textId="77777777" w:rsidR="00CA4897" w:rsidRDefault="00CA4897"/>
  </w:endnote>
  <w:endnote w:type="continuationSeparator" w:id="0">
    <w:p w14:paraId="149FB276" w14:textId="77777777" w:rsidR="00CA4897" w:rsidRDefault="00CA4897">
      <w:r>
        <w:continuationSeparator/>
      </w:r>
    </w:p>
    <w:p w14:paraId="4D8E0945" w14:textId="77777777" w:rsidR="00CA4897" w:rsidRDefault="00CA4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efa">
    <w:panose1 w:val="02000506000000020004"/>
    <w:charset w:val="4D"/>
    <w:family w:val="auto"/>
    <w:pitch w:val="variable"/>
    <w:sig w:usb0="800000AF" w:usb1="4000204B" w:usb2="000008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6942D" w14:textId="77777777" w:rsidR="00303891" w:rsidRDefault="00D852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0F48" w14:textId="77777777" w:rsidR="00CA4897" w:rsidRDefault="00CA4897">
      <w:r>
        <w:separator/>
      </w:r>
    </w:p>
    <w:p w14:paraId="6BE2F799" w14:textId="77777777" w:rsidR="00CA4897" w:rsidRDefault="00CA4897"/>
  </w:footnote>
  <w:footnote w:type="continuationSeparator" w:id="0">
    <w:p w14:paraId="591D8DF9" w14:textId="77777777" w:rsidR="00CA4897" w:rsidRDefault="00CA4897">
      <w:r>
        <w:continuationSeparator/>
      </w:r>
    </w:p>
    <w:p w14:paraId="5DDC8191" w14:textId="77777777" w:rsidR="00CA4897" w:rsidRDefault="00CA48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E228E"/>
    <w:multiLevelType w:val="hybridMultilevel"/>
    <w:tmpl w:val="C596C2C6"/>
    <w:lvl w:ilvl="0" w:tplc="FFFFFFFF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9786B"/>
    <w:multiLevelType w:val="hybridMultilevel"/>
    <w:tmpl w:val="C596C2C6"/>
    <w:lvl w:ilvl="0" w:tplc="FFFFFFFF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2C3"/>
    <w:multiLevelType w:val="hybridMultilevel"/>
    <w:tmpl w:val="C596C2C6"/>
    <w:lvl w:ilvl="0" w:tplc="FFFFFFFF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508F4"/>
    <w:multiLevelType w:val="hybridMultilevel"/>
    <w:tmpl w:val="3652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70E68"/>
    <w:multiLevelType w:val="hybridMultilevel"/>
    <w:tmpl w:val="3CBEC0C8"/>
    <w:lvl w:ilvl="0" w:tplc="CD12C8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61060"/>
    <w:multiLevelType w:val="hybridMultilevel"/>
    <w:tmpl w:val="C596C2C6"/>
    <w:lvl w:ilvl="0" w:tplc="17A2121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22"/>
    <w:rsid w:val="00303891"/>
    <w:rsid w:val="00315980"/>
    <w:rsid w:val="008D09BF"/>
    <w:rsid w:val="00C844C2"/>
    <w:rsid w:val="00CA4897"/>
    <w:rsid w:val="00D852AC"/>
    <w:rsid w:val="00DA5462"/>
    <w:rsid w:val="00DC2C1A"/>
    <w:rsid w:val="00FD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CFC47"/>
  <w15:chartTrackingRefBased/>
  <w15:docId w15:val="{E40DF59F-C389-A248-8E45-27D07AFB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822"/>
    <w:pPr>
      <w:spacing w:after="0" w:line="240" w:lineRule="auto"/>
      <w:ind w:left="720"/>
      <w:contextualSpacing/>
    </w:pPr>
    <w:rPr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me/Library/Containers/com.microsoft.Word/Data/Library/Application%20Support/Microsoft/Office/16.0/DTS/en-US%7bDE6ACE5D-E5F7-494B-92C3-40A543A4262E%7d/%7b8FC07524-9C74-4542-A33B-11A87FC5415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10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2023-06-13T14:54:00Z</dcterms:created>
  <dcterms:modified xsi:type="dcterms:W3CDTF">2023-06-14T10:28:00Z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